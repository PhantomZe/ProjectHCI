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114E58" w14:paraId="7C967A46" w14:textId="77777777" w:rsidTr="009405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A384" w14:textId="77777777" w:rsidR="00114E58" w:rsidRDefault="00114E58" w:rsidP="009405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140C371" w14:textId="77777777" w:rsidR="00114E58" w:rsidRDefault="00114E58" w:rsidP="009405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793A7DE" wp14:editId="069BB9FB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E58" w14:paraId="40BB409A" w14:textId="77777777" w:rsidTr="009405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DC06C" w14:textId="77777777" w:rsidR="00114E58" w:rsidRDefault="00114E58" w:rsidP="009405AB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</w:rPr>
              <w:t>COMP6176</w:t>
            </w:r>
          </w:p>
          <w:p w14:paraId="5D2BC5C6" w14:textId="77777777" w:rsidR="00114E58" w:rsidRPr="00212F2F" w:rsidRDefault="00114E58" w:rsidP="009405AB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34F3543" w14:textId="77777777" w:rsidR="00114E58" w:rsidRDefault="00114E58" w:rsidP="009405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114E58" w14:paraId="412BF99A" w14:textId="77777777" w:rsidTr="009405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381F" w14:textId="77777777" w:rsidR="00114E58" w:rsidRDefault="00114E58" w:rsidP="009405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F37F7D9" w14:textId="1D9ECC23" w:rsidR="00114E58" w:rsidRDefault="007E5A0A" w:rsidP="009405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7E5A0A">
              <w:rPr>
                <w:rFonts w:ascii="Arial" w:hAnsi="Arial" w:cs="Arial"/>
                <w:b/>
                <w:sz w:val="20"/>
              </w:rPr>
              <w:t>E202-COMP6176-RX02-00</w:t>
            </w:r>
          </w:p>
        </w:tc>
      </w:tr>
      <w:tr w:rsidR="00114E58" w14:paraId="4546052D" w14:textId="77777777" w:rsidTr="009405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F136482" w14:textId="77777777" w:rsidR="00114E58" w:rsidRPr="00D61840" w:rsidRDefault="00114E58" w:rsidP="009405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603A7B8" w14:textId="77777777" w:rsidR="00114E58" w:rsidRDefault="00114E58" w:rsidP="009405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416631" w14:textId="77777777" w:rsidR="00114E58" w:rsidRDefault="00114E58" w:rsidP="00114E58">
      <w:pPr>
        <w:ind w:left="360"/>
        <w:jc w:val="both"/>
        <w:rPr>
          <w:lang w:val="id-ID"/>
        </w:rPr>
      </w:pPr>
    </w:p>
    <w:p w14:paraId="29FA2D49" w14:textId="77777777" w:rsidR="00114E58" w:rsidRDefault="00114E58" w:rsidP="00114E58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7DA807EE" w14:textId="77777777" w:rsidR="00114E58" w:rsidRDefault="00114E58" w:rsidP="00114E58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245416E" w14:textId="77777777" w:rsidR="00114E58" w:rsidRDefault="00114E58" w:rsidP="00114E58">
      <w:pPr>
        <w:numPr>
          <w:ilvl w:val="2"/>
          <w:numId w:val="2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25EBD821" w14:textId="77777777" w:rsidR="00114E58" w:rsidRDefault="00114E58" w:rsidP="00114E58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63CF222F" w14:textId="77777777" w:rsidR="00114E58" w:rsidRDefault="00114E58" w:rsidP="00114E58">
      <w:pPr>
        <w:numPr>
          <w:ilvl w:val="2"/>
          <w:numId w:val="2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  <w:bookmarkStart w:id="0" w:name="_GoBack"/>
      <w:bookmarkEnd w:id="0"/>
    </w:p>
    <w:p w14:paraId="1C5F47C2" w14:textId="77777777" w:rsidR="00114E58" w:rsidRDefault="00114E58" w:rsidP="00114E58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E50996C" w14:textId="77777777" w:rsidR="00114E58" w:rsidRDefault="00114E58" w:rsidP="00114E58">
      <w:pPr>
        <w:numPr>
          <w:ilvl w:val="2"/>
          <w:numId w:val="23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451A83B3" w14:textId="77777777" w:rsidR="00114E58" w:rsidRDefault="00114E58" w:rsidP="00114E58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53B3E19" w14:textId="77777777" w:rsidR="00114E58" w:rsidRDefault="00114E58" w:rsidP="00114E58">
      <w:pPr>
        <w:numPr>
          <w:ilvl w:val="2"/>
          <w:numId w:val="2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6CCA1747" w14:textId="77777777" w:rsidR="00114E58" w:rsidRDefault="00114E58" w:rsidP="00114E58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FEBE29A" w14:textId="77777777" w:rsidR="00114E58" w:rsidRDefault="00114E58" w:rsidP="00114E58">
      <w:pPr>
        <w:numPr>
          <w:ilvl w:val="2"/>
          <w:numId w:val="2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760DF53" w14:textId="77777777" w:rsidR="00114E58" w:rsidRDefault="00114E58" w:rsidP="00114E58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A644188" w14:textId="77777777" w:rsidR="00114E58" w:rsidRDefault="00114E58" w:rsidP="00114E58">
      <w:pPr>
        <w:numPr>
          <w:ilvl w:val="2"/>
          <w:numId w:val="2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332B1BC" w14:textId="77777777" w:rsidR="00114E58" w:rsidRDefault="00114E58" w:rsidP="00114E58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AD93D09" w14:textId="77777777" w:rsidR="00114E58" w:rsidRDefault="00114E58" w:rsidP="00114E58">
      <w:pPr>
        <w:ind w:left="540"/>
        <w:jc w:val="both"/>
        <w:rPr>
          <w:rStyle w:val="longtext"/>
          <w:sz w:val="18"/>
          <w:szCs w:val="18"/>
        </w:rPr>
      </w:pPr>
    </w:p>
    <w:p w14:paraId="1B073D8A" w14:textId="77777777" w:rsidR="00114E58" w:rsidRDefault="00114E58" w:rsidP="00114E58">
      <w:pPr>
        <w:numPr>
          <w:ilvl w:val="0"/>
          <w:numId w:val="2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7FD0A49B" w14:textId="77777777" w:rsidR="00114E58" w:rsidRDefault="00114E58" w:rsidP="00114E58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247C779" w14:textId="77777777" w:rsidR="00114E58" w:rsidRDefault="00114E58" w:rsidP="00114E58">
      <w:pPr>
        <w:ind w:left="360" w:hanging="360"/>
      </w:pPr>
    </w:p>
    <w:p w14:paraId="16BC157F" w14:textId="77777777" w:rsidR="00114E58" w:rsidRDefault="00114E58" w:rsidP="00114E58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489166E1" w14:textId="77777777" w:rsidR="00114E58" w:rsidRDefault="00114E58" w:rsidP="00114E58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D24A9FF" w14:textId="77777777" w:rsidR="00114E58" w:rsidRDefault="00114E58" w:rsidP="00114E58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529A5076" w14:textId="77777777" w:rsidR="00114E58" w:rsidRDefault="00114E58" w:rsidP="00114E58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Jangan lupa untuk melihat kriteria penilaian proyek yang ditempel di papan pengumuman, atau tanya asisten anda.</w:t>
      </w:r>
    </w:p>
    <w:p w14:paraId="050D9AE2" w14:textId="77777777" w:rsidR="00114E58" w:rsidRDefault="00114E58" w:rsidP="00114E58">
      <w:pPr>
        <w:ind w:left="360"/>
        <w:jc w:val="both"/>
        <w:rPr>
          <w:rStyle w:val="longtext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>
        <w:rPr>
          <w:rStyle w:val="longtext"/>
          <w:i/>
          <w:sz w:val="18"/>
          <w:szCs w:val="18"/>
        </w:rPr>
        <w:t xml:space="preserve">that </w:t>
      </w:r>
      <w:r>
        <w:rPr>
          <w:rStyle w:val="longtext"/>
          <w:i/>
          <w:sz w:val="18"/>
          <w:szCs w:val="18"/>
          <w:lang w:val="id-ID"/>
        </w:rPr>
        <w:t xml:space="preserve">posted on the </w:t>
      </w:r>
      <w:r>
        <w:rPr>
          <w:rStyle w:val="longtext"/>
          <w:i/>
          <w:sz w:val="18"/>
          <w:szCs w:val="18"/>
        </w:rPr>
        <w:t>announcement</w:t>
      </w:r>
      <w:r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75FB85AC" w14:textId="77777777" w:rsidR="00114E58" w:rsidRDefault="00114E58" w:rsidP="00114E58">
      <w:pPr>
        <w:ind w:left="360"/>
        <w:jc w:val="both"/>
        <w:rPr>
          <w:rStyle w:val="longtext"/>
          <w:i/>
          <w:sz w:val="18"/>
          <w:szCs w:val="18"/>
        </w:rPr>
      </w:pPr>
    </w:p>
    <w:p w14:paraId="4D4412D1" w14:textId="77777777" w:rsidR="00114E58" w:rsidRPr="004875D4" w:rsidRDefault="00114E58" w:rsidP="00114E58">
      <w:pPr>
        <w:pStyle w:val="ListParagraph"/>
        <w:numPr>
          <w:ilvl w:val="0"/>
          <w:numId w:val="22"/>
        </w:numPr>
        <w:tabs>
          <w:tab w:val="clear" w:pos="720"/>
        </w:tabs>
        <w:ind w:left="284" w:hanging="284"/>
        <w:jc w:val="both"/>
        <w:rPr>
          <w:lang w:val="id-ID"/>
        </w:rPr>
      </w:pPr>
      <w:r w:rsidRPr="004875D4">
        <w:rPr>
          <w:lang w:val="id-ID"/>
        </w:rPr>
        <w:t>Persentase penilaiaan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4792B52A" w14:textId="77777777" w:rsidR="00114E58" w:rsidRDefault="00114E58" w:rsidP="00114E58">
      <w:pPr>
        <w:ind w:firstLine="284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623CF2E8" w14:textId="77777777" w:rsidR="00114E58" w:rsidRPr="00BE3C75" w:rsidRDefault="00114E58" w:rsidP="00114E5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14E58" w:rsidRPr="002B1798" w14:paraId="64E9464E" w14:textId="77777777" w:rsidTr="009405AB">
        <w:tc>
          <w:tcPr>
            <w:tcW w:w="1800" w:type="dxa"/>
            <w:shd w:val="clear" w:color="auto" w:fill="D9D9D9" w:themeFill="background1" w:themeFillShade="D9"/>
          </w:tcPr>
          <w:p w14:paraId="573FA8A3" w14:textId="77777777" w:rsidR="00114E58" w:rsidRPr="002B1798" w:rsidRDefault="00114E58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403566CE" w14:textId="77777777" w:rsidR="00114E58" w:rsidRPr="002B1798" w:rsidRDefault="00114E58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BB5D4C3" w14:textId="77777777" w:rsidR="00114E58" w:rsidRPr="002B1798" w:rsidRDefault="00114E58" w:rsidP="009405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69B01434" w14:textId="77777777" w:rsidR="00114E58" w:rsidRPr="002B1798" w:rsidRDefault="00114E58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040727" w14:textId="77777777" w:rsidR="00114E58" w:rsidRPr="002B1798" w:rsidRDefault="00114E58" w:rsidP="009405A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6C932B19" w14:textId="77777777" w:rsidR="00114E58" w:rsidRPr="002B1798" w:rsidRDefault="00114E58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14E58" w14:paraId="67A8C16B" w14:textId="77777777" w:rsidTr="009405AB">
        <w:trPr>
          <w:trHeight w:val="422"/>
        </w:trPr>
        <w:tc>
          <w:tcPr>
            <w:tcW w:w="1800" w:type="dxa"/>
            <w:vAlign w:val="center"/>
          </w:tcPr>
          <w:p w14:paraId="643B11A6" w14:textId="77777777" w:rsidR="00114E58" w:rsidRPr="00D10870" w:rsidRDefault="00114E58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920FC0C" w14:textId="77777777" w:rsidR="00114E58" w:rsidRPr="00D10870" w:rsidRDefault="00114E58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11724409" w14:textId="77777777" w:rsidR="00114E58" w:rsidRPr="00D10870" w:rsidRDefault="00114E58" w:rsidP="009405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-</w:t>
            </w:r>
          </w:p>
        </w:tc>
      </w:tr>
    </w:tbl>
    <w:p w14:paraId="50110FE5" w14:textId="77777777" w:rsidR="00114E58" w:rsidRDefault="00114E58" w:rsidP="00114E58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99B9EDB" w14:textId="77777777" w:rsidR="00114E58" w:rsidRPr="00571235" w:rsidRDefault="00114E58" w:rsidP="00114E58">
      <w:pPr>
        <w:numPr>
          <w:ilvl w:val="0"/>
          <w:numId w:val="22"/>
        </w:numPr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22A0928" w14:textId="77777777" w:rsidR="00114E58" w:rsidRDefault="00114E58" w:rsidP="00114E5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41AE15F4" w14:textId="77777777" w:rsidR="00114E58" w:rsidRPr="006E5FEB" w:rsidRDefault="00114E58" w:rsidP="00114E5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114E58" w14:paraId="08500263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E8D03FC" w14:textId="77777777" w:rsidR="00114E58" w:rsidRPr="007E1E52" w:rsidRDefault="00114E58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2DECC4B" w14:textId="77777777" w:rsidR="00114E58" w:rsidRPr="00290165" w:rsidRDefault="00114E58" w:rsidP="009405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114E58" w14:paraId="7226C372" w14:textId="77777777" w:rsidTr="009405AB">
        <w:trPr>
          <w:trHeight w:val="773"/>
        </w:trPr>
        <w:tc>
          <w:tcPr>
            <w:tcW w:w="4410" w:type="dxa"/>
            <w:vAlign w:val="center"/>
          </w:tcPr>
          <w:p w14:paraId="007838BB" w14:textId="77777777" w:rsidR="00114E58" w:rsidRPr="00644F9A" w:rsidRDefault="00114E58" w:rsidP="009405AB">
            <w:r w:rsidRPr="00644F9A">
              <w:t>Adobe Photoshop CC 2018</w:t>
            </w:r>
          </w:p>
          <w:p w14:paraId="1F250A38" w14:textId="77777777" w:rsidR="00114E58" w:rsidRDefault="00114E58" w:rsidP="009405AB">
            <w:r w:rsidRPr="00644F9A">
              <w:t>Visual Studio Code</w:t>
            </w:r>
          </w:p>
          <w:p w14:paraId="6B05C73B" w14:textId="77777777" w:rsidR="00114E58" w:rsidRPr="00846160" w:rsidRDefault="00114E58" w:rsidP="009405AB">
            <w:r>
              <w:t>jQuery 3</w:t>
            </w:r>
          </w:p>
          <w:p w14:paraId="57B91350" w14:textId="77777777" w:rsidR="00114E58" w:rsidRPr="00D10870" w:rsidRDefault="00114E58" w:rsidP="009405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5424CF05" w14:textId="77777777" w:rsidR="00114E58" w:rsidRDefault="00114E58" w:rsidP="00114E58">
      <w:pPr>
        <w:pStyle w:val="Heading2"/>
        <w:numPr>
          <w:ilvl w:val="0"/>
          <w:numId w:val="2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2326CE28" w14:textId="77777777" w:rsidR="00114E58" w:rsidRDefault="00114E58" w:rsidP="00114E58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22BF981E" w14:textId="77777777" w:rsidR="00114E58" w:rsidRPr="00166B89" w:rsidRDefault="00114E58" w:rsidP="00114E58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114E58" w14:paraId="71CC87BD" w14:textId="77777777" w:rsidTr="009405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2B3B8A98" w14:textId="77777777" w:rsidR="00114E58" w:rsidRPr="007E1E52" w:rsidRDefault="00114E58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640BEF0" w14:textId="77777777" w:rsidR="00114E58" w:rsidRPr="007E1E52" w:rsidRDefault="00114E58" w:rsidP="009405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1CE9CF3D" w14:textId="77777777" w:rsidR="00114E58" w:rsidRPr="007E1E52" w:rsidRDefault="00114E58" w:rsidP="009405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50C006AA" w14:textId="77777777" w:rsidR="00114E58" w:rsidRPr="007E1E52" w:rsidRDefault="00114E58" w:rsidP="009405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114E58" w14:paraId="5FF7FC37" w14:textId="77777777" w:rsidTr="009405AB">
        <w:trPr>
          <w:trHeight w:val="620"/>
        </w:trPr>
        <w:tc>
          <w:tcPr>
            <w:tcW w:w="4410" w:type="dxa"/>
            <w:vAlign w:val="center"/>
          </w:tcPr>
          <w:p w14:paraId="4E8051A6" w14:textId="77777777" w:rsidR="00114E58" w:rsidRPr="00D10870" w:rsidRDefault="00114E58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C92E0A" w14:textId="77777777" w:rsidR="00114E58" w:rsidRPr="00D10870" w:rsidRDefault="00114E58" w:rsidP="009405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693493BC" w14:textId="21148976" w:rsidR="00360917" w:rsidRDefault="00360917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2BEA3881" w14:textId="53866F06" w:rsidR="00360917" w:rsidRDefault="00360917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75337D0A" w14:textId="5350DB0C" w:rsidR="00360917" w:rsidRPr="006A7C96" w:rsidRDefault="00360917" w:rsidP="006A7C96">
      <w:pPr>
        <w:spacing w:before="240" w:after="24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5FF04349" w14:textId="1F521EE3" w:rsidR="00360917" w:rsidRDefault="00360917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2C77BC5D" w14:textId="6FF3F911" w:rsidR="00360917" w:rsidRDefault="00360917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7DA6F35D" w14:textId="08D33019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28E8E58E" w14:textId="09BB5474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72A38DC6" w14:textId="0782E882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441E7534" w14:textId="5F832BA6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462E5E63" w14:textId="7BE7E90F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0AE4D046" w14:textId="0716CF98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1126BC9C" w14:textId="161E5D9A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25F9A7E0" w14:textId="75AA086D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17122573" w14:textId="2E337D54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085BBD1C" w14:textId="42729A7D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419D738B" w14:textId="506675EF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05C734E2" w14:textId="46447A86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4C1D37E7" w14:textId="77777777" w:rsidR="00114E58" w:rsidRDefault="00114E58" w:rsidP="00C0784A">
      <w:pPr>
        <w:spacing w:before="240" w:after="240"/>
        <w:ind w:left="36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7F7097EA" w14:textId="77777777" w:rsidR="00406B34" w:rsidRPr="00C0784A" w:rsidRDefault="00406B34" w:rsidP="00C0784A">
      <w:pPr>
        <w:spacing w:before="240" w:after="240"/>
        <w:jc w:val="both"/>
        <w:rPr>
          <w:rStyle w:val="longtext"/>
          <w:i/>
          <w:iCs/>
          <w:sz w:val="18"/>
          <w:szCs w:val="18"/>
          <w:lang w:val="id-ID"/>
        </w:rPr>
      </w:pPr>
    </w:p>
    <w:p w14:paraId="49D3C537" w14:textId="77777777" w:rsidR="00643F75" w:rsidRPr="00876A58" w:rsidRDefault="00643F75" w:rsidP="0059295E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0889458" w14:textId="389F3416" w:rsidR="00643F75" w:rsidRPr="0059295E" w:rsidRDefault="004B47B5" w:rsidP="0059295E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9EACF1C" w14:textId="1FC9839B" w:rsidR="00585D96" w:rsidRDefault="00585D96" w:rsidP="0059295E">
      <w:pPr>
        <w:spacing w:before="240" w:after="240"/>
        <w:jc w:val="center"/>
        <w:rPr>
          <w:b/>
          <w:bCs/>
        </w:rPr>
      </w:pPr>
      <w:r w:rsidRPr="00585D96">
        <w:rPr>
          <w:b/>
          <w:bCs/>
        </w:rPr>
        <w:t>RX player</w:t>
      </w:r>
    </w:p>
    <w:p w14:paraId="19328E42" w14:textId="3E312A86" w:rsidR="00876A5A" w:rsidRPr="001C668D" w:rsidRDefault="00585D96" w:rsidP="00C0784A">
      <w:pPr>
        <w:spacing w:before="240" w:after="240" w:line="360" w:lineRule="auto"/>
        <w:jc w:val="both"/>
      </w:pPr>
      <w:r>
        <w:rPr>
          <w:b/>
          <w:bCs/>
        </w:rPr>
        <w:tab/>
      </w:r>
      <w:r w:rsidRPr="001C668D">
        <w:rPr>
          <w:b/>
          <w:bCs/>
        </w:rPr>
        <w:t>RX player</w:t>
      </w:r>
      <w:r w:rsidRPr="001C668D">
        <w:t xml:space="preserve"> is a digital music</w:t>
      </w:r>
      <w:r w:rsidR="00695A2B" w:rsidRPr="001C668D">
        <w:t xml:space="preserve"> player</w:t>
      </w:r>
      <w:r w:rsidRPr="001C668D">
        <w:t xml:space="preserve"> company formed </w:t>
      </w:r>
      <w:r w:rsidR="00DC6920">
        <w:t>i</w:t>
      </w:r>
      <w:r w:rsidRPr="001C668D">
        <w:t xml:space="preserve">n December 2019 and </w:t>
      </w:r>
      <w:r w:rsidR="00695A2B" w:rsidRPr="001C668D">
        <w:t>located</w:t>
      </w:r>
      <w:r w:rsidRPr="001C668D">
        <w:t xml:space="preserve"> </w:t>
      </w:r>
      <w:r w:rsidR="00695A2B" w:rsidRPr="001C668D">
        <w:t>i</w:t>
      </w:r>
      <w:r w:rsidRPr="001C668D">
        <w:t>n Jakarta, Indonesia. The main purpose</w:t>
      </w:r>
      <w:r w:rsidR="00695A2B" w:rsidRPr="001C668D">
        <w:t xml:space="preserve"> </w:t>
      </w:r>
      <w:r w:rsidRPr="001C668D">
        <w:t xml:space="preserve">of </w:t>
      </w:r>
      <w:r w:rsidR="002376D1">
        <w:t xml:space="preserve">the </w:t>
      </w:r>
      <w:r w:rsidRPr="00514E92">
        <w:rPr>
          <w:b/>
        </w:rPr>
        <w:t>RX player</w:t>
      </w:r>
      <w:r w:rsidR="00CD77DB" w:rsidRPr="001C668D">
        <w:t xml:space="preserve"> </w:t>
      </w:r>
      <w:r w:rsidR="00876A5A" w:rsidRPr="001C668D">
        <w:t>is</w:t>
      </w:r>
      <w:r w:rsidR="00695A2B" w:rsidRPr="001C668D">
        <w:t xml:space="preserve"> to provide millions</w:t>
      </w:r>
      <w:r w:rsidR="00876A5A" w:rsidRPr="001C668D">
        <w:t xml:space="preserve"> </w:t>
      </w:r>
      <w:r w:rsidR="00695A2B" w:rsidRPr="001C668D">
        <w:t>of high</w:t>
      </w:r>
      <w:r w:rsidR="002376D1">
        <w:t>-</w:t>
      </w:r>
      <w:r w:rsidR="00695A2B" w:rsidRPr="001C668D">
        <w:t>quality songs</w:t>
      </w:r>
      <w:r w:rsidR="00876A5A" w:rsidRPr="001C668D">
        <w:t xml:space="preserve"> from any of </w:t>
      </w:r>
      <w:r w:rsidR="002376D1">
        <w:t>the countries</w:t>
      </w:r>
      <w:r w:rsidR="00876A5A" w:rsidRPr="001C668D">
        <w:t xml:space="preserve"> al</w:t>
      </w:r>
      <w:r w:rsidR="001B3BD7">
        <w:t>l</w:t>
      </w:r>
      <w:r w:rsidR="00876A5A" w:rsidRPr="001C668D">
        <w:t xml:space="preserve"> around the world</w:t>
      </w:r>
      <w:r w:rsidR="00876A5A" w:rsidRPr="00514E92">
        <w:rPr>
          <w:b/>
        </w:rPr>
        <w:t>. RX player</w:t>
      </w:r>
      <w:r w:rsidR="00876A5A" w:rsidRPr="001C668D">
        <w:t xml:space="preserve"> also provide</w:t>
      </w:r>
      <w:r w:rsidR="001B3BD7">
        <w:t>s</w:t>
      </w:r>
      <w:r w:rsidR="00876A5A" w:rsidRPr="001C668D">
        <w:t xml:space="preserve"> </w:t>
      </w:r>
      <w:r w:rsidR="001B3BD7">
        <w:t>all</w:t>
      </w:r>
      <w:r w:rsidR="00876A5A" w:rsidRPr="001C668D">
        <w:t xml:space="preserve"> kind</w:t>
      </w:r>
      <w:r w:rsidR="001B3BD7">
        <w:t>s</w:t>
      </w:r>
      <w:r w:rsidR="00876A5A" w:rsidRPr="001C668D">
        <w:t xml:space="preserve"> </w:t>
      </w:r>
      <w:r w:rsidR="001B3BD7">
        <w:t xml:space="preserve">of </w:t>
      </w:r>
      <w:r w:rsidR="00876A5A" w:rsidRPr="001C668D">
        <w:t>genre</w:t>
      </w:r>
      <w:r w:rsidR="001B3BD7">
        <w:t>s</w:t>
      </w:r>
      <w:r w:rsidR="00F43B04" w:rsidRPr="001C668D">
        <w:t xml:space="preserve">. Songs in </w:t>
      </w:r>
      <w:r w:rsidR="00F43B04" w:rsidRPr="00514E92">
        <w:rPr>
          <w:b/>
        </w:rPr>
        <w:t>RX player</w:t>
      </w:r>
      <w:r w:rsidR="002376D1" w:rsidRPr="00514E92">
        <w:rPr>
          <w:b/>
        </w:rPr>
        <w:t>s</w:t>
      </w:r>
      <w:r w:rsidR="001B3BD7">
        <w:t xml:space="preserve"> are</w:t>
      </w:r>
      <w:r w:rsidR="00F43B04" w:rsidRPr="001C668D">
        <w:t xml:space="preserve"> always updated every day.</w:t>
      </w:r>
      <w:r w:rsidR="00876A5A" w:rsidRPr="001C668D">
        <w:t xml:space="preserve"> </w:t>
      </w:r>
      <w:r w:rsidR="001B3BD7">
        <w:t>The u</w:t>
      </w:r>
      <w:r w:rsidR="00876A5A" w:rsidRPr="001C668D">
        <w:t>ser can</w:t>
      </w:r>
      <w:r w:rsidR="001B3BD7">
        <w:t xml:space="preserve"> also</w:t>
      </w:r>
      <w:r w:rsidR="00876A5A" w:rsidRPr="001C668D">
        <w:t xml:space="preserve"> be </w:t>
      </w:r>
      <w:r w:rsidR="001B3BD7">
        <w:t>the</w:t>
      </w:r>
      <w:r w:rsidR="00876A5A" w:rsidRPr="001C668D">
        <w:t xml:space="preserve"> creator that can upload their song to </w:t>
      </w:r>
      <w:r w:rsidR="002376D1">
        <w:t xml:space="preserve">the </w:t>
      </w:r>
      <w:r w:rsidR="00876A5A" w:rsidRPr="00514E92">
        <w:rPr>
          <w:b/>
        </w:rPr>
        <w:t>RX player</w:t>
      </w:r>
      <w:r w:rsidR="00876A5A" w:rsidRPr="001C668D">
        <w:t xml:space="preserve"> and share that song privately</w:t>
      </w:r>
      <w:r w:rsidR="00291D85">
        <w:t xml:space="preserve"> or publicly</w:t>
      </w:r>
      <w:r w:rsidR="00876A5A" w:rsidRPr="001C668D">
        <w:t xml:space="preserve">. </w:t>
      </w:r>
    </w:p>
    <w:p w14:paraId="616140DE" w14:textId="54A4CC51" w:rsidR="001C668D" w:rsidRDefault="007C3CBC" w:rsidP="00C0784A">
      <w:pPr>
        <w:spacing w:before="240" w:after="240" w:line="360" w:lineRule="auto"/>
        <w:jc w:val="both"/>
      </w:pPr>
      <w:r w:rsidRPr="001C668D">
        <w:tab/>
      </w:r>
      <w:r w:rsidR="001C668D" w:rsidRPr="001C668D">
        <w:t xml:space="preserve">Lately </w:t>
      </w:r>
      <w:r w:rsidR="001C668D" w:rsidRPr="00775BEE">
        <w:rPr>
          <w:b/>
        </w:rPr>
        <w:t>RX player</w:t>
      </w:r>
      <w:r w:rsidR="001C668D" w:rsidRPr="001C668D">
        <w:t xml:space="preserve"> finds it is quite hard to handle the registration without </w:t>
      </w:r>
      <w:r w:rsidR="002376D1">
        <w:t xml:space="preserve">an </w:t>
      </w:r>
      <w:r w:rsidR="001C668D" w:rsidRPr="001C668D">
        <w:t xml:space="preserve">automatic system. To solve the problem, </w:t>
      </w:r>
      <w:r w:rsidR="002376D1">
        <w:t xml:space="preserve">the </w:t>
      </w:r>
      <w:r w:rsidR="001C668D" w:rsidRPr="00775BEE">
        <w:rPr>
          <w:b/>
        </w:rPr>
        <w:t>RX player</w:t>
      </w:r>
      <w:r w:rsidR="001C668D" w:rsidRPr="001C668D">
        <w:t xml:space="preserve"> decides to create a website. The website </w:t>
      </w:r>
      <w:r w:rsidR="001B3BD7">
        <w:t>can be used by the user as a listener or a creator</w:t>
      </w:r>
      <w:r w:rsidR="001C668D" w:rsidRPr="001C668D">
        <w:t xml:space="preserve">. </w:t>
      </w:r>
      <w:r w:rsidR="001C668D" w:rsidRPr="00775BEE">
        <w:rPr>
          <w:b/>
        </w:rPr>
        <w:t>RX player</w:t>
      </w:r>
      <w:r w:rsidR="001C668D" w:rsidRPr="001C668D">
        <w:t xml:space="preserve"> also asked you to create </w:t>
      </w:r>
      <w:r w:rsidR="002376D1">
        <w:t xml:space="preserve">a </w:t>
      </w:r>
      <w:r w:rsidR="001C668D" w:rsidRPr="001C668D">
        <w:t xml:space="preserve">logo that represents their company. </w:t>
      </w:r>
      <w:r w:rsidR="001B3BD7">
        <w:t>You as the chosen candidate of the new web designer is tasked to do those things.</w:t>
      </w:r>
    </w:p>
    <w:p w14:paraId="6D8CF088" w14:textId="08D96E49" w:rsidR="001C668D" w:rsidRDefault="001C668D" w:rsidP="00C0784A">
      <w:pPr>
        <w:spacing w:before="240" w:after="240" w:line="360" w:lineRule="auto"/>
        <w:jc w:val="both"/>
      </w:pPr>
      <w:r>
        <w:t xml:space="preserve">The requirements of </w:t>
      </w:r>
      <w:r w:rsidRPr="00775BEE">
        <w:rPr>
          <w:b/>
        </w:rPr>
        <w:t>RX player</w:t>
      </w:r>
      <w:r>
        <w:t xml:space="preserve"> are described as follow:</w:t>
      </w:r>
    </w:p>
    <w:p w14:paraId="38592BC0" w14:textId="21A32CA8" w:rsidR="004B766C" w:rsidRDefault="001C668D" w:rsidP="004B766C">
      <w:pPr>
        <w:pStyle w:val="ListParagraph"/>
        <w:numPr>
          <w:ilvl w:val="3"/>
          <w:numId w:val="12"/>
        </w:numPr>
        <w:tabs>
          <w:tab w:val="clear" w:pos="360"/>
        </w:tabs>
        <w:spacing w:before="240" w:after="240" w:line="360" w:lineRule="auto"/>
        <w:ind w:left="284" w:hanging="284"/>
        <w:jc w:val="both"/>
      </w:pPr>
      <w:r w:rsidRPr="001C668D">
        <w:rPr>
          <w:b/>
          <w:bCs/>
        </w:rPr>
        <w:t>RX player</w:t>
      </w:r>
      <w:r>
        <w:t xml:space="preserve"> needs a </w:t>
      </w:r>
      <w:r w:rsidRPr="001C668D">
        <w:rPr>
          <w:b/>
          <w:bCs/>
        </w:rPr>
        <w:t>logo</w:t>
      </w:r>
      <w:r>
        <w:t xml:space="preserve"> that represents the image of </w:t>
      </w:r>
      <w:r w:rsidR="002376D1">
        <w:t xml:space="preserve">an </w:t>
      </w:r>
      <w:r>
        <w:t xml:space="preserve">organization that has </w:t>
      </w:r>
      <w:r w:rsidRPr="001C668D">
        <w:rPr>
          <w:b/>
          <w:bCs/>
        </w:rPr>
        <w:t>professional</w:t>
      </w:r>
      <w:r>
        <w:t xml:space="preserve"> principles. Consider the </w:t>
      </w:r>
      <w:r w:rsidRPr="001C668D">
        <w:rPr>
          <w:b/>
          <w:bCs/>
        </w:rPr>
        <w:t>customer segment</w:t>
      </w:r>
      <w:r>
        <w:t xml:space="preserve">, </w:t>
      </w:r>
      <w:r w:rsidRPr="001C668D">
        <w:rPr>
          <w:b/>
          <w:bCs/>
        </w:rPr>
        <w:t>shape</w:t>
      </w:r>
      <w:r>
        <w:t xml:space="preserve">, and </w:t>
      </w:r>
      <w:r w:rsidRPr="001C668D">
        <w:rPr>
          <w:b/>
          <w:bCs/>
        </w:rPr>
        <w:t>colors</w:t>
      </w:r>
      <w:r>
        <w:t xml:space="preserve"> when designing the </w:t>
      </w:r>
      <w:r w:rsidRPr="001C668D">
        <w:rPr>
          <w:b/>
          <w:bCs/>
        </w:rPr>
        <w:t>logo</w:t>
      </w:r>
      <w:r>
        <w:t xml:space="preserve">. </w:t>
      </w:r>
      <w:r w:rsidR="00C0784A">
        <w:t xml:space="preserve">The logo will be created using </w:t>
      </w:r>
      <w:r w:rsidR="00C0784A" w:rsidRPr="00C0784A">
        <w:rPr>
          <w:b/>
          <w:bCs/>
        </w:rPr>
        <w:t>Adobe Photoshop CC</w:t>
      </w:r>
      <w:r w:rsidR="00C0784A">
        <w:t xml:space="preserve">, ensure no layers are </w:t>
      </w:r>
      <w:r w:rsidR="00C0784A" w:rsidRPr="00C0784A">
        <w:rPr>
          <w:b/>
          <w:bCs/>
        </w:rPr>
        <w:t>merged</w:t>
      </w:r>
      <w:r w:rsidR="00C0784A" w:rsidRPr="00C0784A">
        <w:t>.</w:t>
      </w:r>
    </w:p>
    <w:p w14:paraId="3F3EBCED" w14:textId="767418C3" w:rsidR="006F2567" w:rsidRDefault="0059295E" w:rsidP="00030F12">
      <w:pPr>
        <w:pStyle w:val="ListParagraph"/>
        <w:numPr>
          <w:ilvl w:val="3"/>
          <w:numId w:val="12"/>
        </w:numPr>
        <w:tabs>
          <w:tab w:val="clear" w:pos="360"/>
        </w:tabs>
        <w:spacing w:before="240" w:after="240" w:line="360" w:lineRule="auto"/>
        <w:ind w:left="284" w:hanging="284"/>
        <w:jc w:val="both"/>
      </w:pPr>
      <w:r>
        <w:rPr>
          <w:b/>
          <w:bCs/>
        </w:rPr>
        <w:t xml:space="preserve">RX player </w:t>
      </w:r>
      <w:r>
        <w:t xml:space="preserve">wants you to design the </w:t>
      </w:r>
      <w:r w:rsidRPr="0059295E">
        <w:rPr>
          <w:b/>
          <w:bCs/>
        </w:rPr>
        <w:t>blueprint</w:t>
      </w:r>
      <w:r>
        <w:t xml:space="preserve"> of your </w:t>
      </w:r>
      <w:r w:rsidRPr="0059295E">
        <w:rPr>
          <w:b/>
          <w:bCs/>
        </w:rPr>
        <w:t>homepage</w:t>
      </w:r>
      <w:r>
        <w:t xml:space="preserve"> first before start</w:t>
      </w:r>
      <w:r w:rsidR="002376D1">
        <w:t>ing</w:t>
      </w:r>
      <w:r>
        <w:t xml:space="preserve"> the development o</w:t>
      </w:r>
      <w:r w:rsidR="002376D1">
        <w:t>f</w:t>
      </w:r>
      <w:r>
        <w:t xml:space="preserve"> the HTML files. The </w:t>
      </w:r>
      <w:r w:rsidRPr="0059295E">
        <w:rPr>
          <w:b/>
          <w:bCs/>
        </w:rPr>
        <w:t>blueprint</w:t>
      </w:r>
      <w:r>
        <w:t xml:space="preserve"> will be created using </w:t>
      </w:r>
      <w:r w:rsidRPr="00C32334">
        <w:rPr>
          <w:b/>
          <w:bCs/>
        </w:rPr>
        <w:t>Adobe Photoshop CC</w:t>
      </w:r>
      <w:r>
        <w:t xml:space="preserve">. Ensure the </w:t>
      </w:r>
      <w:r w:rsidRPr="00C32334">
        <w:rPr>
          <w:b/>
          <w:bCs/>
        </w:rPr>
        <w:t>blueprint</w:t>
      </w:r>
      <w:r>
        <w:t xml:space="preserve"> that you create are the exact same with the website that you will make later. The </w:t>
      </w:r>
      <w:r w:rsidRPr="00C32334">
        <w:rPr>
          <w:b/>
          <w:bCs/>
        </w:rPr>
        <w:t>homepage blueprint</w:t>
      </w:r>
      <w:r>
        <w:t xml:space="preserve"> will contain </w:t>
      </w:r>
      <w:r w:rsidR="002376D1">
        <w:t xml:space="preserve">a </w:t>
      </w:r>
      <w:r w:rsidRPr="00C32334">
        <w:rPr>
          <w:b/>
          <w:bCs/>
        </w:rPr>
        <w:t>header</w:t>
      </w:r>
      <w:r>
        <w:t xml:space="preserve">, </w:t>
      </w:r>
      <w:r w:rsidRPr="00C32334">
        <w:rPr>
          <w:b/>
          <w:bCs/>
        </w:rPr>
        <w:t>navigation</w:t>
      </w:r>
      <w:r>
        <w:t xml:space="preserve">, </w:t>
      </w:r>
      <w:r w:rsidRPr="00C32334">
        <w:rPr>
          <w:b/>
          <w:bCs/>
        </w:rPr>
        <w:t>content</w:t>
      </w:r>
      <w:r>
        <w:t xml:space="preserve">, and </w:t>
      </w:r>
      <w:r w:rsidRPr="00C32334">
        <w:rPr>
          <w:b/>
          <w:bCs/>
        </w:rPr>
        <w:t>footer</w:t>
      </w:r>
      <w:r>
        <w:t xml:space="preserve"> a</w:t>
      </w:r>
      <w:r w:rsidR="002376D1">
        <w:t>s</w:t>
      </w:r>
      <w:r>
        <w:t>sists structure.</w:t>
      </w:r>
    </w:p>
    <w:p w14:paraId="4D376DC9" w14:textId="2D986B69" w:rsidR="00B22025" w:rsidRDefault="006F2567" w:rsidP="004B766C">
      <w:pPr>
        <w:pStyle w:val="ListParagraph"/>
        <w:numPr>
          <w:ilvl w:val="3"/>
          <w:numId w:val="12"/>
        </w:numPr>
        <w:tabs>
          <w:tab w:val="clear" w:pos="360"/>
        </w:tabs>
        <w:spacing w:before="240" w:after="240" w:line="360" w:lineRule="auto"/>
        <w:ind w:left="284" w:hanging="284"/>
        <w:jc w:val="both"/>
      </w:pPr>
      <w:r w:rsidRPr="00402121">
        <w:rPr>
          <w:b/>
          <w:bCs/>
        </w:rPr>
        <w:t xml:space="preserve">RX player </w:t>
      </w:r>
      <w:r w:rsidR="00B22025">
        <w:t>wants their company website provide</w:t>
      </w:r>
      <w:r w:rsidR="002376D1">
        <w:t>s</w:t>
      </w:r>
      <w:r w:rsidR="00B22025">
        <w:t xml:space="preserve"> </w:t>
      </w:r>
      <w:r w:rsidR="00B22025" w:rsidRPr="00402121">
        <w:rPr>
          <w:b/>
          <w:bCs/>
        </w:rPr>
        <w:t>information</w:t>
      </w:r>
      <w:r w:rsidR="00B22025">
        <w:t xml:space="preserve"> about their </w:t>
      </w:r>
      <w:r w:rsidR="00B22025" w:rsidRPr="00402121">
        <w:rPr>
          <w:b/>
          <w:bCs/>
        </w:rPr>
        <w:t>social media account</w:t>
      </w:r>
      <w:r w:rsidR="00B22025">
        <w:t xml:space="preserve"> and have </w:t>
      </w:r>
      <w:r w:rsidR="002376D1">
        <w:t xml:space="preserve">a </w:t>
      </w:r>
      <w:r w:rsidR="00B22025">
        <w:t>feature that allow</w:t>
      </w:r>
      <w:r w:rsidR="002376D1">
        <w:t>s</w:t>
      </w:r>
      <w:r w:rsidR="00B22025">
        <w:t xml:space="preserve"> </w:t>
      </w:r>
      <w:r w:rsidR="002376D1">
        <w:t xml:space="preserve">the </w:t>
      </w:r>
      <w:r w:rsidR="00B22025">
        <w:t xml:space="preserve">website visitor to </w:t>
      </w:r>
      <w:r w:rsidR="00B22025" w:rsidRPr="00402121">
        <w:rPr>
          <w:b/>
          <w:bCs/>
        </w:rPr>
        <w:t>subscribe</w:t>
      </w:r>
      <w:r w:rsidR="002376D1">
        <w:rPr>
          <w:b/>
          <w:bCs/>
        </w:rPr>
        <w:t xml:space="preserve"> to</w:t>
      </w:r>
      <w:r w:rsidR="00B22025" w:rsidRPr="00402121">
        <w:rPr>
          <w:b/>
          <w:bCs/>
        </w:rPr>
        <w:t xml:space="preserve"> up-to-date news</w:t>
      </w:r>
      <w:r w:rsidR="00B22025">
        <w:t xml:space="preserve">, </w:t>
      </w:r>
      <w:r w:rsidR="00B22025" w:rsidRPr="00402121">
        <w:rPr>
          <w:b/>
          <w:bCs/>
        </w:rPr>
        <w:t>events</w:t>
      </w:r>
      <w:r w:rsidR="00B22025">
        <w:t xml:space="preserve">, and </w:t>
      </w:r>
      <w:r w:rsidR="00B22025" w:rsidRPr="00402121">
        <w:rPr>
          <w:b/>
          <w:bCs/>
        </w:rPr>
        <w:t>promotion</w:t>
      </w:r>
      <w:r w:rsidR="00B22025">
        <w:t xml:space="preserve"> of the company.</w:t>
      </w:r>
    </w:p>
    <w:p w14:paraId="07473041" w14:textId="26696ABF" w:rsidR="001C668D" w:rsidRDefault="00B22025" w:rsidP="00C0784A">
      <w:pPr>
        <w:pStyle w:val="ListParagraph"/>
        <w:numPr>
          <w:ilvl w:val="3"/>
          <w:numId w:val="12"/>
        </w:numPr>
        <w:spacing w:before="240" w:after="240" w:line="360" w:lineRule="auto"/>
        <w:jc w:val="both"/>
      </w:pPr>
      <w:r w:rsidRPr="00402121">
        <w:rPr>
          <w:b/>
          <w:bCs/>
        </w:rPr>
        <w:t>RX player</w:t>
      </w:r>
      <w:r>
        <w:t xml:space="preserve"> wants you to build the website attractive, appealing, and fully functioning, furthermore </w:t>
      </w:r>
      <w:r w:rsidRPr="00884C21">
        <w:rPr>
          <w:b/>
        </w:rPr>
        <w:t>RX player</w:t>
      </w:r>
      <w:r>
        <w:t xml:space="preserve"> wants you to create the </w:t>
      </w:r>
      <w:r w:rsidRPr="00402121">
        <w:rPr>
          <w:b/>
          <w:bCs/>
        </w:rPr>
        <w:t>website using responsive design</w:t>
      </w:r>
      <w:r>
        <w:t xml:space="preserve">. The website should be accessible by using </w:t>
      </w:r>
      <w:r w:rsidR="002376D1">
        <w:t xml:space="preserve">a </w:t>
      </w:r>
      <w:r>
        <w:t xml:space="preserve">mobile phone in a perfect way. To achieve </w:t>
      </w:r>
      <w:r w:rsidR="00402121">
        <w:t xml:space="preserve">that, use </w:t>
      </w:r>
      <w:r w:rsidR="00402121" w:rsidRPr="00402121">
        <w:rPr>
          <w:b/>
          <w:bCs/>
        </w:rPr>
        <w:t>5 kinds of CSS property</w:t>
      </w:r>
      <w:r w:rsidR="00402121">
        <w:t xml:space="preserve"> and </w:t>
      </w:r>
      <w:r w:rsidR="00402121" w:rsidRPr="00402121">
        <w:rPr>
          <w:b/>
          <w:bCs/>
        </w:rPr>
        <w:t>JavaScript</w:t>
      </w:r>
      <w:r w:rsidR="00402121">
        <w:t xml:space="preserve">. Use </w:t>
      </w:r>
      <w:r w:rsidR="00402121" w:rsidRPr="00402121">
        <w:rPr>
          <w:b/>
          <w:bCs/>
        </w:rPr>
        <w:t>meta viewport tag</w:t>
      </w:r>
      <w:r w:rsidR="00402121">
        <w:t xml:space="preserve"> and </w:t>
      </w:r>
      <w:r w:rsidR="00402121" w:rsidRPr="00402121">
        <w:rPr>
          <w:b/>
          <w:bCs/>
        </w:rPr>
        <w:t>media screen rule</w:t>
      </w:r>
      <w:r w:rsidR="00402121">
        <w:t xml:space="preserve"> that will be applied if the screen </w:t>
      </w:r>
      <w:r w:rsidR="00402121" w:rsidRPr="00402121">
        <w:rPr>
          <w:b/>
          <w:bCs/>
        </w:rPr>
        <w:t xml:space="preserve">below </w:t>
      </w:r>
      <w:r w:rsidR="00B93A9A">
        <w:rPr>
          <w:b/>
          <w:bCs/>
        </w:rPr>
        <w:t>8</w:t>
      </w:r>
      <w:r w:rsidR="00402121" w:rsidRPr="00402121">
        <w:rPr>
          <w:b/>
          <w:bCs/>
        </w:rPr>
        <w:t>00px</w:t>
      </w:r>
      <w:r w:rsidR="00402121">
        <w:t xml:space="preserve"> screen.</w:t>
      </w:r>
    </w:p>
    <w:p w14:paraId="5BA61128" w14:textId="77777777" w:rsidR="00030F12" w:rsidRPr="001C668D" w:rsidRDefault="00030F12" w:rsidP="00030F12">
      <w:pPr>
        <w:spacing w:before="240" w:after="240" w:line="360" w:lineRule="auto"/>
        <w:jc w:val="both"/>
      </w:pPr>
    </w:p>
    <w:p w14:paraId="200165A1" w14:textId="07E6331F" w:rsidR="00C70B43" w:rsidRDefault="002376D1" w:rsidP="005A1417">
      <w:pPr>
        <w:pStyle w:val="ListParagraph"/>
        <w:numPr>
          <w:ilvl w:val="3"/>
          <w:numId w:val="12"/>
        </w:numPr>
        <w:tabs>
          <w:tab w:val="clear" w:pos="360"/>
        </w:tabs>
        <w:spacing w:before="240" w:after="240" w:line="360" w:lineRule="auto"/>
        <w:ind w:left="284" w:hanging="284"/>
        <w:jc w:val="both"/>
      </w:pPr>
      <w:r>
        <w:lastRenderedPageBreak/>
        <w:t>The w</w:t>
      </w:r>
      <w:r w:rsidR="00291D85">
        <w:t>ebsite consist</w:t>
      </w:r>
      <w:r w:rsidR="003E2916">
        <w:t>s</w:t>
      </w:r>
      <w:r w:rsidR="00291D85">
        <w:t xml:space="preserve"> of five main pages. There are </w:t>
      </w:r>
      <w:r w:rsidR="00291D85" w:rsidRPr="00291D85">
        <w:rPr>
          <w:b/>
          <w:bCs/>
        </w:rPr>
        <w:t>Home</w:t>
      </w:r>
      <w:r w:rsidR="00291D85">
        <w:t xml:space="preserve">, </w:t>
      </w:r>
      <w:r w:rsidR="00291D85" w:rsidRPr="00291D85">
        <w:rPr>
          <w:b/>
          <w:bCs/>
        </w:rPr>
        <w:t>Register</w:t>
      </w:r>
      <w:r w:rsidR="00291D85">
        <w:t xml:space="preserve">, </w:t>
      </w:r>
      <w:r w:rsidR="00291D85" w:rsidRPr="00291D85">
        <w:rPr>
          <w:b/>
          <w:bCs/>
        </w:rPr>
        <w:t>Premium</w:t>
      </w:r>
      <w:r w:rsidR="00291D85">
        <w:t xml:space="preserve">, </w:t>
      </w:r>
      <w:r w:rsidR="00291D85" w:rsidRPr="00291D85">
        <w:rPr>
          <w:b/>
          <w:bCs/>
        </w:rPr>
        <w:t>Top 10 Asian Music</w:t>
      </w:r>
      <w:r w:rsidR="00291D85">
        <w:t xml:space="preserve">, and </w:t>
      </w:r>
      <w:r w:rsidR="00291D85" w:rsidRPr="00291D85">
        <w:rPr>
          <w:b/>
          <w:bCs/>
        </w:rPr>
        <w:t>Music by Genre</w:t>
      </w:r>
      <w:r w:rsidR="00291D85">
        <w:t>.</w:t>
      </w:r>
      <w:r w:rsidR="003E2916">
        <w:t xml:space="preserve"> </w:t>
      </w:r>
      <w:r w:rsidR="00DC6920">
        <w:t xml:space="preserve">You must create the </w:t>
      </w:r>
      <w:r w:rsidR="00DC6920">
        <w:rPr>
          <w:b/>
        </w:rPr>
        <w:t>Navigation Menu</w:t>
      </w:r>
      <w:r w:rsidR="00DC6920">
        <w:t xml:space="preserve"> using </w:t>
      </w:r>
      <w:r w:rsidR="00DC6920">
        <w:rPr>
          <w:b/>
        </w:rPr>
        <w:t xml:space="preserve">Drop Down Menu </w:t>
      </w:r>
      <w:r w:rsidR="00DC6920">
        <w:t>using</w:t>
      </w:r>
      <w:r w:rsidR="00DC6920">
        <w:rPr>
          <w:b/>
        </w:rPr>
        <w:t xml:space="preserve"> CSS</w:t>
      </w:r>
      <w:r w:rsidR="00DC6920">
        <w:t xml:space="preserve">. </w:t>
      </w:r>
      <w:r w:rsidR="00C70B43">
        <w:t>Below are the requirements for each page:</w:t>
      </w:r>
    </w:p>
    <w:p w14:paraId="5C7FB749" w14:textId="77777777" w:rsidR="000007FE" w:rsidRDefault="00C70B43" w:rsidP="004B766C">
      <w:pPr>
        <w:pStyle w:val="ListParagraph"/>
        <w:numPr>
          <w:ilvl w:val="0"/>
          <w:numId w:val="16"/>
        </w:numPr>
        <w:spacing w:before="240" w:after="240" w:line="360" w:lineRule="auto"/>
        <w:ind w:left="567" w:hanging="283"/>
        <w:jc w:val="both"/>
        <w:rPr>
          <w:b/>
          <w:bCs/>
        </w:rPr>
      </w:pPr>
      <w:r w:rsidRPr="00C70B43">
        <w:rPr>
          <w:b/>
          <w:bCs/>
        </w:rPr>
        <w:t>Home</w:t>
      </w:r>
    </w:p>
    <w:p w14:paraId="7086B049" w14:textId="5745E519" w:rsidR="000007FE" w:rsidRPr="00456C62" w:rsidRDefault="003E2916" w:rsidP="004B766C">
      <w:pPr>
        <w:pStyle w:val="ListParagraph"/>
        <w:spacing w:before="240" w:after="240" w:line="360" w:lineRule="auto"/>
        <w:ind w:left="567" w:firstLine="284"/>
        <w:jc w:val="both"/>
      </w:pPr>
      <w:r w:rsidRPr="000007FE">
        <w:rPr>
          <w:b/>
          <w:bCs/>
        </w:rPr>
        <w:t>RX player</w:t>
      </w:r>
      <w:r>
        <w:t xml:space="preserve"> wants this page </w:t>
      </w:r>
      <w:r w:rsidR="002376D1">
        <w:t>to show</w:t>
      </w:r>
      <w:r>
        <w:t xml:space="preserve"> little information about their company</w:t>
      </w:r>
      <w:r w:rsidR="000007FE">
        <w:t>, which represent the image</w:t>
      </w:r>
      <w:r>
        <w:t xml:space="preserve"> </w:t>
      </w:r>
      <w:r w:rsidR="000007FE">
        <w:t xml:space="preserve">of </w:t>
      </w:r>
      <w:r w:rsidR="002376D1">
        <w:t xml:space="preserve">the </w:t>
      </w:r>
      <w:r w:rsidR="000007FE">
        <w:t xml:space="preserve">company. </w:t>
      </w:r>
      <w:r w:rsidR="000007FE" w:rsidRPr="000007FE">
        <w:rPr>
          <w:b/>
          <w:bCs/>
        </w:rPr>
        <w:t>RX player</w:t>
      </w:r>
      <w:r w:rsidR="000007FE">
        <w:rPr>
          <w:b/>
          <w:bCs/>
        </w:rPr>
        <w:t xml:space="preserve"> </w:t>
      </w:r>
      <w:r w:rsidR="000007FE">
        <w:t xml:space="preserve">also wants to have </w:t>
      </w:r>
      <w:r w:rsidR="002376D1">
        <w:t xml:space="preserve">an </w:t>
      </w:r>
      <w:r w:rsidR="000007FE" w:rsidRPr="000007FE">
        <w:rPr>
          <w:b/>
          <w:bCs/>
        </w:rPr>
        <w:t>image-slider</w:t>
      </w:r>
      <w:r w:rsidR="000007FE">
        <w:rPr>
          <w:b/>
          <w:bCs/>
        </w:rPr>
        <w:t xml:space="preserve"> </w:t>
      </w:r>
      <w:r w:rsidR="000007FE">
        <w:t>on this page to show the latest</w:t>
      </w:r>
      <w:r w:rsidR="00901785">
        <w:t xml:space="preserve"> </w:t>
      </w:r>
      <w:r w:rsidR="000007FE" w:rsidRPr="000007FE">
        <w:rPr>
          <w:b/>
          <w:bCs/>
        </w:rPr>
        <w:t>events</w:t>
      </w:r>
      <w:r w:rsidR="000007FE">
        <w:t xml:space="preserve">, </w:t>
      </w:r>
      <w:r w:rsidR="000007FE" w:rsidRPr="000007FE">
        <w:rPr>
          <w:b/>
          <w:bCs/>
        </w:rPr>
        <w:t>promotions</w:t>
      </w:r>
      <w:r w:rsidR="000007FE">
        <w:t xml:space="preserve">, or </w:t>
      </w:r>
      <w:r w:rsidR="000007FE" w:rsidRPr="000007FE">
        <w:rPr>
          <w:b/>
          <w:bCs/>
        </w:rPr>
        <w:t>news</w:t>
      </w:r>
      <w:r w:rsidR="000007FE">
        <w:t xml:space="preserve">. </w:t>
      </w:r>
      <w:r w:rsidR="002376D1">
        <w:t>T</w:t>
      </w:r>
      <w:r w:rsidR="000007FE">
        <w:t xml:space="preserve">he image-slider must be using </w:t>
      </w:r>
      <w:r w:rsidR="002376D1">
        <w:t xml:space="preserve">the </w:t>
      </w:r>
      <w:r w:rsidR="000007FE" w:rsidRPr="000007FE">
        <w:rPr>
          <w:b/>
          <w:bCs/>
        </w:rPr>
        <w:t>jQuery</w:t>
      </w:r>
      <w:r w:rsidR="000007FE">
        <w:t xml:space="preserve"> </w:t>
      </w:r>
      <w:r w:rsidR="000007FE" w:rsidRPr="000007FE">
        <w:rPr>
          <w:b/>
          <w:bCs/>
        </w:rPr>
        <w:t>animation effect</w:t>
      </w:r>
      <w:r w:rsidR="000007FE">
        <w:t>.</w:t>
      </w:r>
    </w:p>
    <w:p w14:paraId="6C676784" w14:textId="77777777" w:rsidR="00F6081D" w:rsidRDefault="00C70B43" w:rsidP="004B766C">
      <w:pPr>
        <w:pStyle w:val="ListParagraph"/>
        <w:numPr>
          <w:ilvl w:val="0"/>
          <w:numId w:val="16"/>
        </w:numPr>
        <w:spacing w:before="240" w:after="240" w:line="360" w:lineRule="auto"/>
        <w:ind w:left="567" w:hanging="283"/>
        <w:jc w:val="both"/>
        <w:rPr>
          <w:b/>
          <w:bCs/>
        </w:rPr>
      </w:pPr>
      <w:r w:rsidRPr="00C70B43">
        <w:rPr>
          <w:b/>
          <w:bCs/>
        </w:rPr>
        <w:t>Register</w:t>
      </w:r>
    </w:p>
    <w:p w14:paraId="6818735B" w14:textId="0406822D" w:rsidR="002060EC" w:rsidRPr="002060EC" w:rsidRDefault="00332F50" w:rsidP="00D01FE8">
      <w:pPr>
        <w:pStyle w:val="ListParagraph"/>
        <w:spacing w:before="240" w:after="240" w:line="360" w:lineRule="auto"/>
        <w:ind w:left="567" w:firstLine="284"/>
        <w:jc w:val="both"/>
      </w:pPr>
      <w:r>
        <w:t xml:space="preserve">To register as </w:t>
      </w:r>
      <w:r w:rsidR="00F6081D">
        <w:t xml:space="preserve">a user, </w:t>
      </w:r>
      <w:r w:rsidR="002376D1">
        <w:t xml:space="preserve">the </w:t>
      </w:r>
      <w:r w:rsidR="00F6081D" w:rsidRPr="00F6081D">
        <w:rPr>
          <w:b/>
          <w:bCs/>
        </w:rPr>
        <w:t>RX player</w:t>
      </w:r>
      <w:r w:rsidR="00F6081D">
        <w:t xml:space="preserve"> need</w:t>
      </w:r>
      <w:r w:rsidR="002376D1">
        <w:t>s</w:t>
      </w:r>
      <w:r w:rsidR="00F6081D">
        <w:t xml:space="preserve"> some personal information about the user, such as </w:t>
      </w:r>
      <w:r w:rsidR="00F6081D">
        <w:rPr>
          <w:b/>
          <w:bCs/>
        </w:rPr>
        <w:t>full</w:t>
      </w:r>
      <w:r w:rsidR="002376D1">
        <w:rPr>
          <w:b/>
          <w:bCs/>
        </w:rPr>
        <w:t xml:space="preserve"> </w:t>
      </w:r>
      <w:r w:rsidR="00F6081D">
        <w:rPr>
          <w:b/>
          <w:bCs/>
        </w:rPr>
        <w:t>name</w:t>
      </w:r>
      <w:r w:rsidR="00F6081D">
        <w:t xml:space="preserve">, </w:t>
      </w:r>
      <w:r w:rsidR="00F6081D" w:rsidRPr="00F6081D">
        <w:rPr>
          <w:b/>
          <w:bCs/>
        </w:rPr>
        <w:t>email</w:t>
      </w:r>
      <w:r w:rsidR="00F6081D">
        <w:t xml:space="preserve">, </w:t>
      </w:r>
      <w:r w:rsidR="00F6081D">
        <w:rPr>
          <w:b/>
          <w:bCs/>
        </w:rPr>
        <w:t>password</w:t>
      </w:r>
      <w:r w:rsidR="00F6081D">
        <w:t xml:space="preserve">, and </w:t>
      </w:r>
      <w:r w:rsidR="00F6081D">
        <w:rPr>
          <w:b/>
          <w:bCs/>
        </w:rPr>
        <w:t>gender</w:t>
      </w:r>
      <w:r w:rsidR="00F6081D">
        <w:t>.</w:t>
      </w:r>
      <w:r w:rsidR="0050479B">
        <w:t xml:space="preserve"> T</w:t>
      </w:r>
      <w:r w:rsidR="00F6081D">
        <w:t xml:space="preserve">here </w:t>
      </w:r>
      <w:r w:rsidR="00C70EFF">
        <w:t>is</w:t>
      </w:r>
      <w:r w:rsidR="0066120A">
        <w:t xml:space="preserve"> </w:t>
      </w:r>
      <w:r w:rsidR="0050479B">
        <w:t xml:space="preserve">also </w:t>
      </w:r>
      <w:r w:rsidR="002376D1">
        <w:t xml:space="preserve">a </w:t>
      </w:r>
      <w:r w:rsidR="00F6081D">
        <w:t xml:space="preserve">combo box for </w:t>
      </w:r>
      <w:r w:rsidR="00F6081D">
        <w:rPr>
          <w:b/>
          <w:bCs/>
        </w:rPr>
        <w:t>payment method</w:t>
      </w:r>
      <w:r w:rsidR="00F6081D">
        <w:t xml:space="preserve"> and </w:t>
      </w:r>
      <w:r w:rsidR="002376D1">
        <w:t xml:space="preserve">a </w:t>
      </w:r>
      <w:r w:rsidR="00F6081D">
        <w:t>checkbox for</w:t>
      </w:r>
      <w:r w:rsidR="002060EC">
        <w:t xml:space="preserve"> </w:t>
      </w:r>
      <w:r w:rsidR="002060EC" w:rsidRPr="002060EC">
        <w:rPr>
          <w:b/>
          <w:bCs/>
        </w:rPr>
        <w:t>agree to terms and conditions</w:t>
      </w:r>
      <w:r w:rsidR="002060EC">
        <w:t xml:space="preserve">. You are also asked to create </w:t>
      </w:r>
      <w:r w:rsidR="002060EC">
        <w:rPr>
          <w:b/>
          <w:bCs/>
        </w:rPr>
        <w:t>5 kind</w:t>
      </w:r>
      <w:r w:rsidR="002376D1">
        <w:rPr>
          <w:b/>
          <w:bCs/>
        </w:rPr>
        <w:t>s</w:t>
      </w:r>
      <w:r w:rsidR="002060EC">
        <w:rPr>
          <w:b/>
          <w:bCs/>
        </w:rPr>
        <w:t xml:space="preserve"> of validation </w:t>
      </w:r>
      <w:r w:rsidR="002060EC">
        <w:t xml:space="preserve">using </w:t>
      </w:r>
      <w:r w:rsidR="002060EC">
        <w:rPr>
          <w:b/>
          <w:bCs/>
        </w:rPr>
        <w:t>JavaScript</w:t>
      </w:r>
      <w:r w:rsidR="00D01FE8">
        <w:rPr>
          <w:b/>
          <w:bCs/>
        </w:rPr>
        <w:t xml:space="preserve"> </w:t>
      </w:r>
      <w:r w:rsidR="00D01FE8" w:rsidRPr="00D01FE8">
        <w:rPr>
          <w:bCs/>
        </w:rPr>
        <w:t>and</w:t>
      </w:r>
      <w:r w:rsidR="00D01FE8">
        <w:rPr>
          <w:b/>
          <w:bCs/>
        </w:rPr>
        <w:t xml:space="preserve"> </w:t>
      </w:r>
      <w:r w:rsidR="00D01FE8">
        <w:rPr>
          <w:b/>
        </w:rPr>
        <w:t xml:space="preserve">don’t use </w:t>
      </w:r>
      <w:r w:rsidR="00C70EFF">
        <w:rPr>
          <w:b/>
        </w:rPr>
        <w:t xml:space="preserve">a </w:t>
      </w:r>
      <w:r w:rsidR="00D01FE8">
        <w:rPr>
          <w:b/>
        </w:rPr>
        <w:t>regular expression</w:t>
      </w:r>
      <w:r w:rsidR="002060EC">
        <w:t xml:space="preserve">. </w:t>
      </w:r>
    </w:p>
    <w:p w14:paraId="75972F43" w14:textId="77777777" w:rsidR="00456C62" w:rsidRDefault="00C70B43" w:rsidP="004B766C">
      <w:pPr>
        <w:pStyle w:val="ListParagraph"/>
        <w:numPr>
          <w:ilvl w:val="0"/>
          <w:numId w:val="16"/>
        </w:numPr>
        <w:spacing w:before="240" w:after="240" w:line="360" w:lineRule="auto"/>
        <w:ind w:left="567" w:hanging="283"/>
        <w:jc w:val="both"/>
        <w:rPr>
          <w:b/>
          <w:bCs/>
        </w:rPr>
      </w:pPr>
      <w:r w:rsidRPr="00C70B43">
        <w:rPr>
          <w:b/>
          <w:bCs/>
        </w:rPr>
        <w:t>Premium</w:t>
      </w:r>
    </w:p>
    <w:p w14:paraId="35F395BA" w14:textId="541775F7" w:rsidR="00585A65" w:rsidRPr="00837928" w:rsidRDefault="00806249" w:rsidP="004B766C">
      <w:pPr>
        <w:pStyle w:val="ListParagraph"/>
        <w:spacing w:before="240" w:after="240" w:line="360" w:lineRule="auto"/>
        <w:ind w:left="567" w:firstLine="284"/>
        <w:jc w:val="both"/>
      </w:pPr>
      <w:r>
        <w:t>This page shows premium</w:t>
      </w:r>
      <w:r w:rsidR="00456C62">
        <w:t xml:space="preserve"> user</w:t>
      </w:r>
      <w:r>
        <w:t xml:space="preserve"> advantages.</w:t>
      </w:r>
      <w:r w:rsidR="00456C62">
        <w:t xml:space="preserve"> And this page also show</w:t>
      </w:r>
      <w:r w:rsidR="00770439">
        <w:t>s</w:t>
      </w:r>
      <w:r w:rsidR="00456C62">
        <w:t xml:space="preserve"> the packet </w:t>
      </w:r>
      <w:r w:rsidR="00837928">
        <w:t xml:space="preserve">for </w:t>
      </w:r>
      <w:r w:rsidR="00C70EFF">
        <w:t xml:space="preserve">the </w:t>
      </w:r>
      <w:r w:rsidR="00837928">
        <w:t xml:space="preserve">user to subscribe. The information about the packet </w:t>
      </w:r>
      <w:r w:rsidR="00C70EFF">
        <w:t>is</w:t>
      </w:r>
      <w:r w:rsidR="00837928">
        <w:t xml:space="preserve"> </w:t>
      </w:r>
      <w:r w:rsidR="00C70EFF">
        <w:t xml:space="preserve">the </w:t>
      </w:r>
      <w:r w:rsidR="00837928">
        <w:rPr>
          <w:b/>
          <w:bCs/>
        </w:rPr>
        <w:t>packet’s name, packet’s price</w:t>
      </w:r>
      <w:r w:rsidR="00837928">
        <w:t xml:space="preserve">, and </w:t>
      </w:r>
      <w:r w:rsidR="00837928">
        <w:rPr>
          <w:b/>
          <w:bCs/>
        </w:rPr>
        <w:t>packet’s description</w:t>
      </w:r>
      <w:r w:rsidR="00837928" w:rsidRPr="00837928">
        <w:t>.</w:t>
      </w:r>
    </w:p>
    <w:p w14:paraId="5DA92A25" w14:textId="1C162B26" w:rsidR="00B804BB" w:rsidRDefault="00C70B43" w:rsidP="004B766C">
      <w:pPr>
        <w:pStyle w:val="ListParagraph"/>
        <w:numPr>
          <w:ilvl w:val="0"/>
          <w:numId w:val="16"/>
        </w:numPr>
        <w:spacing w:before="240" w:after="240" w:line="360" w:lineRule="auto"/>
        <w:ind w:left="567" w:hanging="283"/>
        <w:jc w:val="both"/>
        <w:rPr>
          <w:b/>
          <w:bCs/>
        </w:rPr>
      </w:pPr>
      <w:r w:rsidRPr="00C70B43">
        <w:rPr>
          <w:b/>
          <w:bCs/>
        </w:rPr>
        <w:t>Top 10 Asia</w:t>
      </w:r>
      <w:r w:rsidR="00C70EFF">
        <w:rPr>
          <w:b/>
          <w:bCs/>
        </w:rPr>
        <w:t>n</w:t>
      </w:r>
      <w:r w:rsidRPr="00C70B43">
        <w:rPr>
          <w:b/>
          <w:bCs/>
        </w:rPr>
        <w:t xml:space="preserve"> Music</w:t>
      </w:r>
    </w:p>
    <w:p w14:paraId="714A534C" w14:textId="0C00F726" w:rsidR="00B804BB" w:rsidRPr="00EE00C7" w:rsidRDefault="00806249" w:rsidP="004B766C">
      <w:pPr>
        <w:pStyle w:val="ListParagraph"/>
        <w:spacing w:before="240" w:after="240" w:line="360" w:lineRule="auto"/>
        <w:ind w:left="567" w:firstLine="284"/>
        <w:jc w:val="both"/>
        <w:rPr>
          <w:b/>
          <w:bCs/>
        </w:rPr>
      </w:pPr>
      <w:r>
        <w:t xml:space="preserve">This page shows </w:t>
      </w:r>
      <w:r w:rsidR="00C70EFF">
        <w:t xml:space="preserve">the </w:t>
      </w:r>
      <w:r>
        <w:t xml:space="preserve">top </w:t>
      </w:r>
      <w:r w:rsidR="004D4270">
        <w:t xml:space="preserve">10 </w:t>
      </w:r>
      <w:r w:rsidR="00C70EFF">
        <w:t>A</w:t>
      </w:r>
      <w:r w:rsidR="0037219A">
        <w:t>sia</w:t>
      </w:r>
      <w:r w:rsidR="00C70EFF">
        <w:t>n</w:t>
      </w:r>
      <w:r w:rsidR="004D4270">
        <w:t xml:space="preserve"> music. The information </w:t>
      </w:r>
      <w:r w:rsidR="00B804BB">
        <w:t xml:space="preserve">should be </w:t>
      </w:r>
      <w:r w:rsidR="00770439">
        <w:t xml:space="preserve">the </w:t>
      </w:r>
      <w:r w:rsidR="00B804BB" w:rsidRPr="00B804BB">
        <w:rPr>
          <w:b/>
          <w:bCs/>
        </w:rPr>
        <w:t>song’s name</w:t>
      </w:r>
      <w:r w:rsidR="00B804BB">
        <w:t xml:space="preserve">, </w:t>
      </w:r>
      <w:r w:rsidR="00AE66D4">
        <w:t xml:space="preserve">the </w:t>
      </w:r>
      <w:r w:rsidR="00B804BB" w:rsidRPr="00B804BB">
        <w:rPr>
          <w:b/>
          <w:bCs/>
        </w:rPr>
        <w:t>song’s artist</w:t>
      </w:r>
      <w:r w:rsidR="00B804BB">
        <w:t>, and</w:t>
      </w:r>
      <w:r w:rsidR="00AE66D4">
        <w:t xml:space="preserve"> the</w:t>
      </w:r>
      <w:r w:rsidR="00B804BB">
        <w:t xml:space="preserve"> </w:t>
      </w:r>
      <w:r w:rsidR="00B804BB" w:rsidRPr="00B804BB">
        <w:rPr>
          <w:b/>
          <w:bCs/>
        </w:rPr>
        <w:t>song’s</w:t>
      </w:r>
      <w:r w:rsidR="00B804BB">
        <w:t xml:space="preserve"> </w:t>
      </w:r>
      <w:r w:rsidR="00B804BB" w:rsidRPr="00B804BB">
        <w:rPr>
          <w:b/>
          <w:bCs/>
        </w:rPr>
        <w:t xml:space="preserve">image </w:t>
      </w:r>
      <w:r w:rsidR="00B804BB">
        <w:t xml:space="preserve">for every song </w:t>
      </w:r>
      <w:r w:rsidR="00C70EFF">
        <w:t>o</w:t>
      </w:r>
      <w:r w:rsidR="00B804BB">
        <w:t>n this page</w:t>
      </w:r>
      <w:r w:rsidR="00B804BB" w:rsidRPr="00B804BB">
        <w:rPr>
          <w:b/>
          <w:bCs/>
        </w:rPr>
        <w:t>.</w:t>
      </w:r>
    </w:p>
    <w:p w14:paraId="141172DB" w14:textId="41E6435B" w:rsidR="00C70B43" w:rsidRDefault="00C70B43" w:rsidP="004B766C">
      <w:pPr>
        <w:pStyle w:val="ListParagraph"/>
        <w:numPr>
          <w:ilvl w:val="0"/>
          <w:numId w:val="16"/>
        </w:numPr>
        <w:spacing w:before="240" w:after="240" w:line="360" w:lineRule="auto"/>
        <w:ind w:left="567" w:hanging="283"/>
        <w:jc w:val="both"/>
        <w:rPr>
          <w:b/>
          <w:bCs/>
        </w:rPr>
      </w:pPr>
      <w:r w:rsidRPr="00C70B43">
        <w:rPr>
          <w:b/>
          <w:bCs/>
        </w:rPr>
        <w:t>Music by Genre</w:t>
      </w:r>
    </w:p>
    <w:p w14:paraId="0259FE0D" w14:textId="2CA3078E" w:rsidR="00065D82" w:rsidRDefault="00B804BB" w:rsidP="00065D82">
      <w:pPr>
        <w:pStyle w:val="ListParagraph"/>
        <w:spacing w:before="240" w:after="240" w:line="360" w:lineRule="auto"/>
        <w:ind w:left="567" w:firstLine="284"/>
        <w:jc w:val="both"/>
      </w:pPr>
      <w:r>
        <w:t>This page shows music by the genre. The information should provide</w:t>
      </w:r>
      <w:r w:rsidR="00AE66D4">
        <w:t xml:space="preserve"> </w:t>
      </w:r>
      <w:r w:rsidR="00770439">
        <w:t>the</w:t>
      </w:r>
      <w:r>
        <w:t xml:space="preserve"> </w:t>
      </w:r>
      <w:r>
        <w:rPr>
          <w:b/>
          <w:bCs/>
        </w:rPr>
        <w:t>song’s name</w:t>
      </w:r>
      <w:r>
        <w:t xml:space="preserve">, </w:t>
      </w:r>
      <w:r w:rsidR="00AE66D4">
        <w:t xml:space="preserve">the </w:t>
      </w:r>
      <w:r>
        <w:rPr>
          <w:b/>
          <w:bCs/>
        </w:rPr>
        <w:t>song’s artist</w:t>
      </w:r>
      <w:r>
        <w:t xml:space="preserve">, and </w:t>
      </w:r>
      <w:r w:rsidR="00AE66D4">
        <w:t xml:space="preserve">the </w:t>
      </w:r>
      <w:r>
        <w:rPr>
          <w:b/>
          <w:bCs/>
        </w:rPr>
        <w:t>song’s</w:t>
      </w:r>
      <w:r>
        <w:t xml:space="preserve"> </w:t>
      </w:r>
      <w:r>
        <w:rPr>
          <w:b/>
          <w:bCs/>
        </w:rPr>
        <w:t xml:space="preserve">image </w:t>
      </w:r>
      <w:r>
        <w:t xml:space="preserve">for every song </w:t>
      </w:r>
      <w:r w:rsidR="00C70EFF">
        <w:t>o</w:t>
      </w:r>
      <w:r>
        <w:t>n this page</w:t>
      </w:r>
      <w:r>
        <w:rPr>
          <w:b/>
          <w:bCs/>
        </w:rPr>
        <w:t>.</w:t>
      </w:r>
      <w:r w:rsidR="00456C62">
        <w:rPr>
          <w:b/>
          <w:bCs/>
        </w:rPr>
        <w:t xml:space="preserve"> </w:t>
      </w:r>
      <w:r w:rsidR="00456C62">
        <w:t xml:space="preserve">And </w:t>
      </w:r>
      <w:r w:rsidR="00ED2CC8">
        <w:t>each</w:t>
      </w:r>
      <w:r w:rsidR="00456C62">
        <w:t xml:space="preserve"> genre </w:t>
      </w:r>
      <w:r w:rsidR="00466503">
        <w:t>had</w:t>
      </w:r>
      <w:r w:rsidR="00456C62">
        <w:t xml:space="preserve"> at least 5 images.</w:t>
      </w:r>
    </w:p>
    <w:p w14:paraId="43F20CEE" w14:textId="77777777" w:rsidR="00065D82" w:rsidRPr="00065D82" w:rsidRDefault="00065D82" w:rsidP="00065D82">
      <w:pPr>
        <w:pStyle w:val="ListParagraph"/>
        <w:spacing w:before="240" w:after="240" w:line="360" w:lineRule="auto"/>
        <w:ind w:left="567" w:firstLine="284"/>
        <w:jc w:val="both"/>
      </w:pPr>
    </w:p>
    <w:p w14:paraId="6AE286F3" w14:textId="77777777" w:rsidR="00D13ECB" w:rsidRDefault="00D13ECB" w:rsidP="00D13ECB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0F6010FD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 but still strive for </w:t>
      </w:r>
      <w:r w:rsidRPr="00875ADA">
        <w:rPr>
          <w:b/>
        </w:rPr>
        <w:t>consistency</w:t>
      </w:r>
      <w:r>
        <w:t>.</w:t>
      </w:r>
    </w:p>
    <w:p w14:paraId="7378855C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71A11740" w14:textId="2B97FD2A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>size</w:t>
      </w:r>
      <w:r w:rsidR="0067405F">
        <w:rPr>
          <w:b/>
        </w:rPr>
        <w:t>,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4C05E3C4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18FFB73D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 w:rsidRPr="00834164">
        <w:rPr>
          <w:b/>
        </w:rPr>
        <w:t>Internal</w:t>
      </w:r>
      <w:r>
        <w:t xml:space="preserve"> or </w:t>
      </w:r>
      <w:r w:rsidRPr="00834164">
        <w:rPr>
          <w:b/>
        </w:rPr>
        <w:t>inline</w:t>
      </w:r>
      <w:r>
        <w:t xml:space="preserve"> </w:t>
      </w:r>
      <w:r w:rsidRPr="00834164">
        <w:rPr>
          <w:b/>
        </w:rPr>
        <w:t>CSS</w:t>
      </w:r>
      <w:r>
        <w:t xml:space="preserve"> will not be </w:t>
      </w:r>
      <w:r w:rsidRPr="00834164">
        <w:rPr>
          <w:b/>
        </w:rPr>
        <w:t>marked</w:t>
      </w:r>
      <w:r>
        <w:t>.</w:t>
      </w:r>
    </w:p>
    <w:p w14:paraId="25255B41" w14:textId="14F48F4B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lastRenderedPageBreak/>
        <w:t xml:space="preserve">Use </w:t>
      </w:r>
      <w:r w:rsidR="0067405F">
        <w:t xml:space="preserve">the </w:t>
      </w:r>
      <w:r>
        <w:rPr>
          <w:b/>
        </w:rPr>
        <w:t>CSS box positioning concept</w:t>
      </w:r>
      <w:r>
        <w:t xml:space="preserve"> to design your web structure. </w:t>
      </w:r>
      <w:r w:rsidRPr="001E18D1">
        <w:rPr>
          <w:b/>
        </w:rPr>
        <w:t>D</w:t>
      </w:r>
      <w:r>
        <w:rPr>
          <w:b/>
        </w:rPr>
        <w:t>o not</w:t>
      </w:r>
      <w:r>
        <w:t xml:space="preserve"> use </w:t>
      </w:r>
      <w:r w:rsidR="0067405F">
        <w:t xml:space="preserve">the </w:t>
      </w:r>
      <w:r w:rsidRPr="00CC38FD">
        <w:rPr>
          <w:b/>
        </w:rPr>
        <w:t>table</w:t>
      </w:r>
      <w:r>
        <w:t xml:space="preserve"> </w:t>
      </w:r>
      <w:r w:rsidRPr="00782202">
        <w:rPr>
          <w:b/>
        </w:rPr>
        <w:t>tag</w:t>
      </w:r>
      <w:r w:rsidRPr="00782202">
        <w:t>,</w:t>
      </w:r>
      <w:r>
        <w:rPr>
          <w:b/>
        </w:rPr>
        <w:t xml:space="preserve"> </w:t>
      </w:r>
      <w:r w:rsidRPr="00782202">
        <w:t>use</w:t>
      </w:r>
      <w:r>
        <w:rPr>
          <w:b/>
        </w:rPr>
        <w:t xml:space="preserve"> </w:t>
      </w:r>
      <w:r w:rsidR="0067405F">
        <w:rPr>
          <w:b/>
        </w:rPr>
        <w:t xml:space="preserve">the </w:t>
      </w:r>
      <w:r>
        <w:rPr>
          <w:b/>
        </w:rPr>
        <w:t xml:space="preserve">div tag </w:t>
      </w:r>
      <w:r w:rsidRPr="00782202">
        <w:t>for</w:t>
      </w:r>
      <w:r>
        <w:t xml:space="preserve"> the layout instead.</w:t>
      </w:r>
    </w:p>
    <w:p w14:paraId="252A9A04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6E635747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Use </w:t>
      </w:r>
      <w:r>
        <w:rPr>
          <w:b/>
        </w:rPr>
        <w:t>Mozilla</w:t>
      </w:r>
      <w:r>
        <w:t xml:space="preserve"> </w:t>
      </w:r>
      <w:r>
        <w:rPr>
          <w:b/>
        </w:rPr>
        <w:t>Firefox 22</w:t>
      </w:r>
      <w:r>
        <w:t xml:space="preserve"> or above version to check design compatibility.</w:t>
      </w:r>
    </w:p>
    <w:p w14:paraId="74183819" w14:textId="2A831A64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 w:rsidR="007A6A27">
        <w:rPr>
          <w:b/>
        </w:rPr>
        <w:t>,</w:t>
      </w:r>
      <w:r>
        <w:t xml:space="preserve"> and </w:t>
      </w:r>
      <w:r>
        <w:rPr>
          <w:b/>
        </w:rPr>
        <w:t>mobile devices</w:t>
      </w:r>
      <w:r>
        <w:t>.</w:t>
      </w:r>
    </w:p>
    <w:p w14:paraId="602D1A48" w14:textId="77777777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>Organize your files with subdirectories.</w:t>
      </w:r>
    </w:p>
    <w:p w14:paraId="2AE725B0" w14:textId="36F3882C" w:rsidR="00D13ECB" w:rsidRDefault="00D13ECB" w:rsidP="00D13ECB">
      <w:pPr>
        <w:pStyle w:val="ListParagraph"/>
        <w:numPr>
          <w:ilvl w:val="4"/>
          <w:numId w:val="13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37BBC3A5" w14:textId="77777777" w:rsidR="00950385" w:rsidRDefault="00950385" w:rsidP="00AA2C2C">
      <w:pPr>
        <w:spacing w:line="360" w:lineRule="auto"/>
        <w:jc w:val="both"/>
      </w:pPr>
    </w:p>
    <w:p w14:paraId="009DAA08" w14:textId="77777777" w:rsidR="00D13ECB" w:rsidRDefault="00D13ECB" w:rsidP="00D13ECB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3B90A742" w14:textId="77777777" w:rsidR="00D13ECB" w:rsidRDefault="00D13ECB" w:rsidP="00D13ECB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>).</w:t>
      </w:r>
    </w:p>
    <w:p w14:paraId="376D6B37" w14:textId="77777777" w:rsidR="00D13ECB" w:rsidRDefault="00D13ECB" w:rsidP="00D13ECB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 xml:space="preserve">Web template for </w:t>
      </w:r>
      <w:r w:rsidRPr="004E35D6">
        <w:rPr>
          <w:b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>).</w:t>
      </w:r>
    </w:p>
    <w:p w14:paraId="7BB6F2EB" w14:textId="77777777" w:rsidR="00D13ECB" w:rsidRDefault="00D13ECB" w:rsidP="00D13ECB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>
        <w:t>Website (*.html / *.htm,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34922EB0" w14:textId="77777777" w:rsidR="00D13ECB" w:rsidRDefault="00D13ECB" w:rsidP="00D13ECB">
      <w:pPr>
        <w:spacing w:line="360" w:lineRule="auto"/>
        <w:jc w:val="both"/>
      </w:pPr>
    </w:p>
    <w:p w14:paraId="6715DF97" w14:textId="77777777" w:rsidR="00D13ECB" w:rsidRDefault="00D13ECB" w:rsidP="00D13ECB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4D2F92E6" w14:textId="77777777" w:rsidR="00D13ECB" w:rsidRDefault="00D13ECB" w:rsidP="00D13ECB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352362BD" w14:textId="77777777" w:rsidR="00D13ECB" w:rsidRDefault="00D13ECB" w:rsidP="00D13ECB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</w:rPr>
      </w:pPr>
      <w:r>
        <w:rPr>
          <w:color w:val="000000"/>
        </w:rPr>
        <w:t xml:space="preserve">Collect appropriate files for this subject based on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  <w:r>
        <w:t>.</w:t>
      </w:r>
    </w:p>
    <w:p w14:paraId="298FB6B1" w14:textId="77777777" w:rsidR="00D13ECB" w:rsidRDefault="00D13ECB" w:rsidP="00D13ECB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9606977" w14:textId="77777777" w:rsidR="00D13ECB" w:rsidRDefault="00D13ECB" w:rsidP="00D13ECB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52BAA071" w14:textId="77777777" w:rsidR="00D13ECB" w:rsidRDefault="00D13ECB" w:rsidP="00D13ECB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5CAA0151" w14:textId="77777777" w:rsidR="00D13ECB" w:rsidRDefault="00D13ECB" w:rsidP="00D13ECB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01015A58" w14:textId="77777777" w:rsidR="00D13ECB" w:rsidRDefault="00D13ECB" w:rsidP="00D13ECB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</w:pPr>
      <w:r>
        <w:rPr>
          <w:color w:val="000000"/>
        </w:rPr>
        <w:t>If there are some hidden creativities, please note them in the existing documentation because they can greatly affect your project score</w:t>
      </w:r>
    </w:p>
    <w:p w14:paraId="2BF3943F" w14:textId="77777777" w:rsidR="00D13ECB" w:rsidRDefault="00D13ECB" w:rsidP="00D13ECB">
      <w:pPr>
        <w:spacing w:line="360" w:lineRule="auto"/>
        <w:jc w:val="both"/>
        <w:rPr>
          <w:lang w:val="id-ID"/>
        </w:rPr>
      </w:pPr>
    </w:p>
    <w:p w14:paraId="3A8B0A28" w14:textId="77777777" w:rsidR="00D13ECB" w:rsidRPr="00A32343" w:rsidRDefault="00D13ECB" w:rsidP="00D13ECB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401017E" w14:textId="77777777" w:rsidR="00383E6F" w:rsidRPr="00383E6F" w:rsidRDefault="00383E6F" w:rsidP="00C0784A">
      <w:pPr>
        <w:spacing w:before="240" w:after="240"/>
      </w:pPr>
    </w:p>
    <w:sectPr w:rsidR="00383E6F" w:rsidRPr="00383E6F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EEFC" w14:textId="77777777" w:rsidR="00396B3F" w:rsidRDefault="00396B3F" w:rsidP="00273E4A">
      <w:r>
        <w:separator/>
      </w:r>
    </w:p>
  </w:endnote>
  <w:endnote w:type="continuationSeparator" w:id="0">
    <w:p w14:paraId="752976BA" w14:textId="77777777" w:rsidR="00396B3F" w:rsidRDefault="00396B3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1DFB9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C6C023C" wp14:editId="269E73B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4D90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1780905B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3A2EA5DC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3D13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7CAFF7D" wp14:editId="31B8327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21128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6B5E7AC1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2983267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43D26FA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C77A7" w14:textId="77777777" w:rsidR="00396B3F" w:rsidRDefault="00396B3F" w:rsidP="00273E4A">
      <w:r>
        <w:separator/>
      </w:r>
    </w:p>
  </w:footnote>
  <w:footnote w:type="continuationSeparator" w:id="0">
    <w:p w14:paraId="50B488A5" w14:textId="77777777" w:rsidR="00396B3F" w:rsidRDefault="00396B3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7A0BF2C" w14:textId="77777777" w:rsidTr="005D0782">
      <w:tc>
        <w:tcPr>
          <w:tcW w:w="5220" w:type="dxa"/>
        </w:tcPr>
        <w:p w14:paraId="1FED3B76" w14:textId="5FF0F225" w:rsidR="005D0782" w:rsidRDefault="003467C1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A171E6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6B0EF38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CD2BD4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BB4DCE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5BA6E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77D"/>
    <w:multiLevelType w:val="hybridMultilevel"/>
    <w:tmpl w:val="15F48C88"/>
    <w:lvl w:ilvl="0" w:tplc="4E5EC0F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382A2F"/>
    <w:multiLevelType w:val="hybridMultilevel"/>
    <w:tmpl w:val="19AAEF4C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83C74"/>
    <w:multiLevelType w:val="hybridMultilevel"/>
    <w:tmpl w:val="A55AD6B6"/>
    <w:lvl w:ilvl="0" w:tplc="D3F4BF7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6B0B33"/>
    <w:multiLevelType w:val="hybridMultilevel"/>
    <w:tmpl w:val="84D8B5D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0FB40AB"/>
    <w:multiLevelType w:val="hybridMultilevel"/>
    <w:tmpl w:val="D3BA2354"/>
    <w:lvl w:ilvl="0" w:tplc="77E635CA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9102A"/>
    <w:multiLevelType w:val="hybridMultilevel"/>
    <w:tmpl w:val="154C5DD4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8"/>
  </w:num>
  <w:num w:numId="5">
    <w:abstractNumId w:val="17"/>
  </w:num>
  <w:num w:numId="6">
    <w:abstractNumId w:val="12"/>
  </w:num>
  <w:num w:numId="7">
    <w:abstractNumId w:val="18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6"/>
  </w:num>
  <w:num w:numId="18">
    <w:abstractNumId w:val="4"/>
  </w:num>
  <w:num w:numId="19">
    <w:abstractNumId w:val="2"/>
  </w:num>
  <w:num w:numId="20">
    <w:abstractNumId w:val="15"/>
  </w:num>
  <w:num w:numId="21">
    <w:abstractNumId w:val="1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007FE"/>
    <w:rsid w:val="00014504"/>
    <w:rsid w:val="00020F10"/>
    <w:rsid w:val="00030F12"/>
    <w:rsid w:val="00051154"/>
    <w:rsid w:val="00065D82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4B39"/>
    <w:rsid w:val="000F7CFC"/>
    <w:rsid w:val="000F7FC6"/>
    <w:rsid w:val="00106A9D"/>
    <w:rsid w:val="001128D4"/>
    <w:rsid w:val="00114E58"/>
    <w:rsid w:val="00122BC2"/>
    <w:rsid w:val="00126822"/>
    <w:rsid w:val="00131DAA"/>
    <w:rsid w:val="00132649"/>
    <w:rsid w:val="00145C2E"/>
    <w:rsid w:val="00150E94"/>
    <w:rsid w:val="00151847"/>
    <w:rsid w:val="0015526D"/>
    <w:rsid w:val="0015698F"/>
    <w:rsid w:val="00162E74"/>
    <w:rsid w:val="0018283C"/>
    <w:rsid w:val="00183F26"/>
    <w:rsid w:val="001955A6"/>
    <w:rsid w:val="001A300E"/>
    <w:rsid w:val="001B3A2E"/>
    <w:rsid w:val="001B3BD7"/>
    <w:rsid w:val="001C668D"/>
    <w:rsid w:val="001D4810"/>
    <w:rsid w:val="001E4042"/>
    <w:rsid w:val="001E637E"/>
    <w:rsid w:val="001E7ABE"/>
    <w:rsid w:val="001F2755"/>
    <w:rsid w:val="001F64B6"/>
    <w:rsid w:val="002060EC"/>
    <w:rsid w:val="00224780"/>
    <w:rsid w:val="00235C36"/>
    <w:rsid w:val="002376D1"/>
    <w:rsid w:val="002376FA"/>
    <w:rsid w:val="00273E4A"/>
    <w:rsid w:val="00281799"/>
    <w:rsid w:val="00283030"/>
    <w:rsid w:val="002841B3"/>
    <w:rsid w:val="00291D85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2F50"/>
    <w:rsid w:val="003432E6"/>
    <w:rsid w:val="003439D3"/>
    <w:rsid w:val="003467C1"/>
    <w:rsid w:val="00360917"/>
    <w:rsid w:val="0036420F"/>
    <w:rsid w:val="0036669F"/>
    <w:rsid w:val="00366844"/>
    <w:rsid w:val="00366D28"/>
    <w:rsid w:val="0037219A"/>
    <w:rsid w:val="0037553B"/>
    <w:rsid w:val="0038376D"/>
    <w:rsid w:val="00383E6F"/>
    <w:rsid w:val="00384C7B"/>
    <w:rsid w:val="00387D06"/>
    <w:rsid w:val="00396B3F"/>
    <w:rsid w:val="003A1788"/>
    <w:rsid w:val="003B1D05"/>
    <w:rsid w:val="003B27CC"/>
    <w:rsid w:val="003B5F77"/>
    <w:rsid w:val="003C0A29"/>
    <w:rsid w:val="003C1CE6"/>
    <w:rsid w:val="003D7084"/>
    <w:rsid w:val="003E2916"/>
    <w:rsid w:val="003F71D2"/>
    <w:rsid w:val="00402121"/>
    <w:rsid w:val="00406B34"/>
    <w:rsid w:val="004074A1"/>
    <w:rsid w:val="00420AFF"/>
    <w:rsid w:val="00422134"/>
    <w:rsid w:val="00425D2D"/>
    <w:rsid w:val="00434FFC"/>
    <w:rsid w:val="00446550"/>
    <w:rsid w:val="00446D31"/>
    <w:rsid w:val="0045325D"/>
    <w:rsid w:val="004552CB"/>
    <w:rsid w:val="004564E4"/>
    <w:rsid w:val="00456C62"/>
    <w:rsid w:val="004633AF"/>
    <w:rsid w:val="0046440B"/>
    <w:rsid w:val="004655DB"/>
    <w:rsid w:val="00466503"/>
    <w:rsid w:val="00470964"/>
    <w:rsid w:val="004716A8"/>
    <w:rsid w:val="00494E4C"/>
    <w:rsid w:val="004A6F1F"/>
    <w:rsid w:val="004B47B5"/>
    <w:rsid w:val="004B6AFE"/>
    <w:rsid w:val="004B766C"/>
    <w:rsid w:val="004C0F0C"/>
    <w:rsid w:val="004D176C"/>
    <w:rsid w:val="004D4270"/>
    <w:rsid w:val="004E7352"/>
    <w:rsid w:val="0050479B"/>
    <w:rsid w:val="00514E9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5A65"/>
    <w:rsid w:val="00585D96"/>
    <w:rsid w:val="0059295E"/>
    <w:rsid w:val="005A072D"/>
    <w:rsid w:val="005A1417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5628"/>
    <w:rsid w:val="00635EE5"/>
    <w:rsid w:val="00643F75"/>
    <w:rsid w:val="00646601"/>
    <w:rsid w:val="0066120A"/>
    <w:rsid w:val="00664137"/>
    <w:rsid w:val="0067405F"/>
    <w:rsid w:val="0067443D"/>
    <w:rsid w:val="00674476"/>
    <w:rsid w:val="00695A2B"/>
    <w:rsid w:val="006A7C96"/>
    <w:rsid w:val="006C3302"/>
    <w:rsid w:val="006D36BC"/>
    <w:rsid w:val="006F2567"/>
    <w:rsid w:val="006F4D80"/>
    <w:rsid w:val="00701ECA"/>
    <w:rsid w:val="00720962"/>
    <w:rsid w:val="0072245D"/>
    <w:rsid w:val="00737595"/>
    <w:rsid w:val="007526AC"/>
    <w:rsid w:val="00770439"/>
    <w:rsid w:val="00772AA1"/>
    <w:rsid w:val="00775BEE"/>
    <w:rsid w:val="00787247"/>
    <w:rsid w:val="007A6A27"/>
    <w:rsid w:val="007B5A6A"/>
    <w:rsid w:val="007C1C37"/>
    <w:rsid w:val="007C3CBC"/>
    <w:rsid w:val="007E0EE7"/>
    <w:rsid w:val="007E5A0A"/>
    <w:rsid w:val="00806249"/>
    <w:rsid w:val="00810737"/>
    <w:rsid w:val="00811C48"/>
    <w:rsid w:val="0083459F"/>
    <w:rsid w:val="0083780E"/>
    <w:rsid w:val="00837928"/>
    <w:rsid w:val="008674E6"/>
    <w:rsid w:val="0087107B"/>
    <w:rsid w:val="00876001"/>
    <w:rsid w:val="00876A58"/>
    <w:rsid w:val="00876A5A"/>
    <w:rsid w:val="00884C21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785"/>
    <w:rsid w:val="0090372F"/>
    <w:rsid w:val="00932B6E"/>
    <w:rsid w:val="0093677F"/>
    <w:rsid w:val="00937B93"/>
    <w:rsid w:val="00944ADA"/>
    <w:rsid w:val="00950385"/>
    <w:rsid w:val="009568C5"/>
    <w:rsid w:val="00961A2D"/>
    <w:rsid w:val="0097243E"/>
    <w:rsid w:val="00973849"/>
    <w:rsid w:val="009832E4"/>
    <w:rsid w:val="009933D6"/>
    <w:rsid w:val="009A2464"/>
    <w:rsid w:val="009A3737"/>
    <w:rsid w:val="009C7801"/>
    <w:rsid w:val="009D618F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96C4B"/>
    <w:rsid w:val="00AA1407"/>
    <w:rsid w:val="00AA2C2C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E66D4"/>
    <w:rsid w:val="00AE7597"/>
    <w:rsid w:val="00AF264E"/>
    <w:rsid w:val="00AF338E"/>
    <w:rsid w:val="00B04C4C"/>
    <w:rsid w:val="00B17AD5"/>
    <w:rsid w:val="00B212C7"/>
    <w:rsid w:val="00B22025"/>
    <w:rsid w:val="00B25A20"/>
    <w:rsid w:val="00B35B82"/>
    <w:rsid w:val="00B440FB"/>
    <w:rsid w:val="00B4674F"/>
    <w:rsid w:val="00B517FB"/>
    <w:rsid w:val="00B67595"/>
    <w:rsid w:val="00B7140C"/>
    <w:rsid w:val="00B75206"/>
    <w:rsid w:val="00B804BB"/>
    <w:rsid w:val="00B81979"/>
    <w:rsid w:val="00B93A9A"/>
    <w:rsid w:val="00B948DA"/>
    <w:rsid w:val="00B9609E"/>
    <w:rsid w:val="00BC6DE8"/>
    <w:rsid w:val="00BE0705"/>
    <w:rsid w:val="00BF2997"/>
    <w:rsid w:val="00BF7C45"/>
    <w:rsid w:val="00C0784A"/>
    <w:rsid w:val="00C25F66"/>
    <w:rsid w:val="00C32334"/>
    <w:rsid w:val="00C44051"/>
    <w:rsid w:val="00C525FC"/>
    <w:rsid w:val="00C56C03"/>
    <w:rsid w:val="00C57A8A"/>
    <w:rsid w:val="00C57FE8"/>
    <w:rsid w:val="00C6549A"/>
    <w:rsid w:val="00C70B43"/>
    <w:rsid w:val="00C70EFF"/>
    <w:rsid w:val="00C8483C"/>
    <w:rsid w:val="00C915BF"/>
    <w:rsid w:val="00CB3B33"/>
    <w:rsid w:val="00CB736B"/>
    <w:rsid w:val="00CD5D18"/>
    <w:rsid w:val="00CD64BC"/>
    <w:rsid w:val="00CD77DB"/>
    <w:rsid w:val="00CF0757"/>
    <w:rsid w:val="00CF11B0"/>
    <w:rsid w:val="00D01FE8"/>
    <w:rsid w:val="00D06595"/>
    <w:rsid w:val="00D13ECB"/>
    <w:rsid w:val="00D22C95"/>
    <w:rsid w:val="00D30822"/>
    <w:rsid w:val="00D34155"/>
    <w:rsid w:val="00D3685C"/>
    <w:rsid w:val="00D37E0D"/>
    <w:rsid w:val="00D47C75"/>
    <w:rsid w:val="00D60A6D"/>
    <w:rsid w:val="00D67DFC"/>
    <w:rsid w:val="00D72FF7"/>
    <w:rsid w:val="00D744D9"/>
    <w:rsid w:val="00D95848"/>
    <w:rsid w:val="00DA4A85"/>
    <w:rsid w:val="00DA4C33"/>
    <w:rsid w:val="00DB0A75"/>
    <w:rsid w:val="00DC4B9D"/>
    <w:rsid w:val="00DC6920"/>
    <w:rsid w:val="00DC700A"/>
    <w:rsid w:val="00DE2FA6"/>
    <w:rsid w:val="00DF2179"/>
    <w:rsid w:val="00DF224B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D2CC8"/>
    <w:rsid w:val="00ED5890"/>
    <w:rsid w:val="00EE00C7"/>
    <w:rsid w:val="00EF17AC"/>
    <w:rsid w:val="00F22A92"/>
    <w:rsid w:val="00F2595B"/>
    <w:rsid w:val="00F349E1"/>
    <w:rsid w:val="00F36E33"/>
    <w:rsid w:val="00F43B04"/>
    <w:rsid w:val="00F53807"/>
    <w:rsid w:val="00F6081D"/>
    <w:rsid w:val="00F712CE"/>
    <w:rsid w:val="00F80742"/>
    <w:rsid w:val="00F955DA"/>
    <w:rsid w:val="00FA133B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D921D8A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E6F"/>
    <w:pPr>
      <w:ind w:left="720"/>
      <w:contextualSpacing/>
    </w:pPr>
  </w:style>
  <w:style w:type="character" w:customStyle="1" w:styleId="shorttext">
    <w:name w:val="short_text"/>
    <w:basedOn w:val="DefaultParagraphFont"/>
    <w:rsid w:val="00D1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00B86-B4DC-4F84-9913-EA12955D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496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Steven Ferdianto</cp:lastModifiedBy>
  <cp:revision>78</cp:revision>
  <dcterms:created xsi:type="dcterms:W3CDTF">2017-06-21T03:38:00Z</dcterms:created>
  <dcterms:modified xsi:type="dcterms:W3CDTF">2020-01-30T02:05:00Z</dcterms:modified>
</cp:coreProperties>
</file>